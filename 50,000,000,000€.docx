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092E" w14:textId="3EEFEF45" w:rsidR="006719E9" w:rsidRPr="00C926CC" w:rsidRDefault="006719E9" w:rsidP="00C926CC">
      <w:pPr>
        <w:pStyle w:val="ab"/>
        <w:rPr>
          <w:lang w:bidi="fa-IR"/>
        </w:rPr>
      </w:pPr>
      <w:r w:rsidRPr="00C926CC">
        <w:rPr>
          <w:lang w:bidi="fa-IR"/>
        </w:rPr>
        <w:t>==================== VIA SPECIAL IP TRANSFER =======================</w:t>
      </w:r>
    </w:p>
    <w:p w14:paraId="0AD60C2C" w14:textId="77777777" w:rsidR="006719E9" w:rsidRPr="00C926CC" w:rsidRDefault="006719E9" w:rsidP="00C926CC">
      <w:pPr>
        <w:pStyle w:val="ab"/>
        <w:rPr>
          <w:lang w:bidi="fa-IR"/>
        </w:rPr>
      </w:pPr>
      <w:r w:rsidRPr="00C926CC">
        <w:rPr>
          <w:lang w:bidi="fa-IR"/>
        </w:rPr>
        <w:t>&gt;&gt;&gt;BARCLAYS BANK PLC</w:t>
      </w:r>
    </w:p>
    <w:p w14:paraId="509D9B05" w14:textId="77777777" w:rsidR="006719E9" w:rsidRPr="00C926CC" w:rsidRDefault="006719E9" w:rsidP="00C926CC">
      <w:pPr>
        <w:pStyle w:val="ab"/>
        <w:rPr>
          <w:lang w:bidi="fa-IR"/>
        </w:rPr>
      </w:pPr>
      <w:r w:rsidRPr="00C926CC">
        <w:rPr>
          <w:lang w:bidi="fa-IR"/>
        </w:rPr>
        <w:t xml:space="preserve">&gt;&gt;&gt;VIA SPECIAL IP/IP FUND TRANSFER </w:t>
      </w:r>
    </w:p>
    <w:p w14:paraId="49510102" w14:textId="77777777" w:rsidR="006719E9" w:rsidRPr="00C926CC" w:rsidRDefault="006719E9" w:rsidP="00C926CC">
      <w:pPr>
        <w:pStyle w:val="ab"/>
        <w:rPr>
          <w:lang w:bidi="fa-IR"/>
        </w:rPr>
      </w:pPr>
      <w:r w:rsidRPr="00C926CC">
        <w:rPr>
          <w:lang w:bidi="fa-IR"/>
        </w:rPr>
        <w:t xml:space="preserve">&gt;&gt;&gt;DATE: 31, 10, 2021 </w:t>
      </w:r>
    </w:p>
    <w:p w14:paraId="43A07CAC" w14:textId="77777777" w:rsidR="006719E9" w:rsidRPr="00C926CC" w:rsidRDefault="006719E9" w:rsidP="00C926CC">
      <w:pPr>
        <w:pStyle w:val="ab"/>
        <w:rPr>
          <w:lang w:bidi="fa-IR"/>
        </w:rPr>
      </w:pPr>
      <w:r w:rsidRPr="00C926CC">
        <w:rPr>
          <w:lang w:bidi="fa-IR"/>
        </w:rPr>
        <w:t xml:space="preserve">&gt;&gt;&gt;START TIME: 13:38:18 </w:t>
      </w:r>
    </w:p>
    <w:p w14:paraId="7EDBAF3E" w14:textId="77777777" w:rsidR="006719E9" w:rsidRPr="00C926CC" w:rsidRDefault="006719E9" w:rsidP="00C926CC">
      <w:pPr>
        <w:pStyle w:val="ab"/>
        <w:rPr>
          <w:lang w:bidi="fa-IR"/>
        </w:rPr>
      </w:pPr>
      <w:r w:rsidRPr="00C926CC">
        <w:rPr>
          <w:lang w:bidi="fa-IR"/>
        </w:rPr>
        <w:t>&gt;&gt;&gt;TRANSACTION COD: NBCY949893249</w:t>
      </w:r>
    </w:p>
    <w:p w14:paraId="4CDED8C8" w14:textId="77777777" w:rsidR="006719E9" w:rsidRPr="00C926CC" w:rsidRDefault="006719E9" w:rsidP="00C926CC">
      <w:pPr>
        <w:pStyle w:val="ab"/>
        <w:rPr>
          <w:lang w:bidi="fa-IR"/>
        </w:rPr>
      </w:pPr>
      <w:r w:rsidRPr="00C926CC">
        <w:rPr>
          <w:lang w:bidi="fa-IR"/>
        </w:rPr>
        <w:t>&gt;&gt;&gt;AGREEMENT NO: AAFL/10000M/GF/03</w:t>
      </w:r>
    </w:p>
    <w:p w14:paraId="1C2F42DB" w14:textId="23812D3B" w:rsidR="006719E9" w:rsidRPr="00C926CC" w:rsidRDefault="006719E9" w:rsidP="00C926CC">
      <w:pPr>
        <w:pStyle w:val="ab"/>
        <w:rPr>
          <w:lang w:bidi="fa-IR"/>
        </w:rPr>
      </w:pPr>
      <w:r w:rsidRPr="00C926CC">
        <w:rPr>
          <w:lang w:bidi="fa-IR"/>
        </w:rPr>
        <w:t>----------------------------------------------------------------------------------------------------------------</w:t>
      </w:r>
    </w:p>
    <w:p w14:paraId="5C248900" w14:textId="77777777" w:rsidR="006719E9" w:rsidRPr="00C926CC" w:rsidRDefault="006719E9" w:rsidP="00C926CC">
      <w:pPr>
        <w:pStyle w:val="ab"/>
        <w:rPr>
          <w:lang w:bidi="fa-IR"/>
        </w:rPr>
      </w:pPr>
      <w:r w:rsidRPr="00C926CC">
        <w:rPr>
          <w:lang w:bidi="fa-IR"/>
        </w:rPr>
        <w:t xml:space="preserve">&gt;&gt;BARC//IP//BARC: SERVER… </w:t>
      </w:r>
    </w:p>
    <w:p w14:paraId="00A89CBF" w14:textId="77777777" w:rsidR="006719E9" w:rsidRPr="00C926CC" w:rsidRDefault="006719E9" w:rsidP="00C926CC">
      <w:pPr>
        <w:pStyle w:val="ab"/>
        <w:rPr>
          <w:lang w:bidi="fa-IR"/>
        </w:rPr>
      </w:pPr>
      <w:r w:rsidRPr="00C926CC">
        <w:rPr>
          <w:lang w:bidi="fa-IR"/>
        </w:rPr>
        <w:t xml:space="preserve">&gt;&gt;1://NS2.BARCAP.COM://IP2 NAME= IP_BANKING2 </w:t>
      </w:r>
    </w:p>
    <w:p w14:paraId="5F91F366" w14:textId="77777777" w:rsidR="006719E9" w:rsidRPr="00C926CC" w:rsidRDefault="006719E9" w:rsidP="00C926CC">
      <w:pPr>
        <w:pStyle w:val="ab"/>
        <w:rPr>
          <w:lang w:bidi="fa-IR"/>
        </w:rPr>
      </w:pPr>
      <w:r w:rsidRPr="00C926CC">
        <w:rPr>
          <w:lang w:bidi="fa-IR"/>
        </w:rPr>
        <w:t xml:space="preserve">&gt;&gt;2://NS3.BARCAP.COM://IP3 NAME= IP_BANKING3 </w:t>
      </w:r>
    </w:p>
    <w:p w14:paraId="7D3369BE" w14:textId="77777777" w:rsidR="006719E9" w:rsidRPr="00C926CC" w:rsidRDefault="006719E9" w:rsidP="00C926CC">
      <w:pPr>
        <w:pStyle w:val="ab"/>
        <w:rPr>
          <w:lang w:bidi="fa-IR"/>
        </w:rPr>
      </w:pPr>
      <w:r w:rsidRPr="00C926CC">
        <w:rPr>
          <w:lang w:bidi="fa-IR"/>
        </w:rPr>
        <w:t>&gt;&gt;1://NS7.BARCAP.COM://IP7 NAME= IP_BANKING7</w:t>
      </w:r>
    </w:p>
    <w:p w14:paraId="386C9396" w14:textId="699FEB3C" w:rsidR="006719E9" w:rsidRPr="00C926CC" w:rsidRDefault="006719E9" w:rsidP="00C926CC">
      <w:pPr>
        <w:pStyle w:val="ab"/>
        <w:rPr>
          <w:lang w:bidi="fa-IR"/>
        </w:rPr>
      </w:pPr>
      <w:r w:rsidRPr="00C926CC">
        <w:rPr>
          <w:lang w:bidi="fa-IR"/>
        </w:rPr>
        <w:t>----------------------------------------------------------------------------------------------------------------</w:t>
      </w:r>
    </w:p>
    <w:p w14:paraId="3866BB2F" w14:textId="70DF404C" w:rsidR="006719E9" w:rsidRPr="00C926CC" w:rsidRDefault="006719E9" w:rsidP="00C926CC">
      <w:pPr>
        <w:pStyle w:val="ab"/>
        <w:rPr>
          <w:lang w:bidi="fa-IR"/>
        </w:rPr>
      </w:pPr>
      <w:r w:rsidRPr="00C926CC">
        <w:rPr>
          <w:lang w:bidi="fa-IR"/>
        </w:rPr>
        <w:t xml:space="preserve">=========== IP/IP SPECIAL SWIFT MESSAGE TRANSMISSION ============== </w:t>
      </w:r>
    </w:p>
    <w:p w14:paraId="5827BDCF" w14:textId="77777777" w:rsidR="006719E9" w:rsidRPr="00C926CC" w:rsidRDefault="006719E9" w:rsidP="00C926CC">
      <w:pPr>
        <w:pStyle w:val="ab"/>
        <w:rPr>
          <w:lang w:bidi="fa-IR"/>
        </w:rPr>
      </w:pPr>
      <w:r w:rsidRPr="00C926CC">
        <w:rPr>
          <w:lang w:bidi="fa-IR"/>
        </w:rPr>
        <w:t xml:space="preserve">&gt;&gt;BARC//:004:/BANK SENDER ACCOUNT NUMBER: GB36BARC20679058708288 </w:t>
      </w:r>
    </w:p>
    <w:p w14:paraId="07A98FD6" w14:textId="77777777" w:rsidR="006719E9" w:rsidRPr="00C926CC" w:rsidRDefault="006719E9" w:rsidP="00C926CC">
      <w:pPr>
        <w:pStyle w:val="ab"/>
        <w:rPr>
          <w:lang w:bidi="fa-IR"/>
        </w:rPr>
      </w:pPr>
      <w:r w:rsidRPr="00C926CC">
        <w:rPr>
          <w:lang w:bidi="fa-IR"/>
        </w:rPr>
        <w:t xml:space="preserve">&gt;&gt;BARC//:006:/BANK SENDER SWIFT OR BIC: BARCGB22XXX </w:t>
      </w:r>
    </w:p>
    <w:p w14:paraId="0EFFABDC" w14:textId="77777777" w:rsidR="006719E9" w:rsidRPr="00C926CC" w:rsidRDefault="006719E9" w:rsidP="00C926CC">
      <w:pPr>
        <w:pStyle w:val="ab"/>
        <w:rPr>
          <w:lang w:bidi="fa-IR"/>
        </w:rPr>
      </w:pPr>
      <w:r w:rsidRPr="00C926CC">
        <w:rPr>
          <w:lang w:bidi="fa-IR"/>
        </w:rPr>
        <w:t xml:space="preserve">&gt;&gt;BARC//:008:/BANK SENDER GLOBAL IP: 157.83.96.24 </w:t>
      </w:r>
    </w:p>
    <w:p w14:paraId="0170C35C" w14:textId="77777777" w:rsidR="006719E9" w:rsidRPr="00C926CC" w:rsidRDefault="006719E9" w:rsidP="00C926CC">
      <w:pPr>
        <w:pStyle w:val="ab"/>
        <w:rPr>
          <w:lang w:bidi="fa-IR"/>
        </w:rPr>
      </w:pPr>
      <w:r w:rsidRPr="00C926CC">
        <w:rPr>
          <w:lang w:bidi="fa-IR"/>
        </w:rPr>
        <w:t xml:space="preserve">&gt;&gt;BARC//:010:/BANK SENDER NETWORK DELIVERY STATUS: GLOBAL ACK </w:t>
      </w:r>
    </w:p>
    <w:p w14:paraId="5E0348E2" w14:textId="77777777" w:rsidR="006719E9" w:rsidRPr="00C926CC" w:rsidRDefault="006719E9" w:rsidP="00C926CC">
      <w:pPr>
        <w:pStyle w:val="ab"/>
        <w:rPr>
          <w:lang w:bidi="fa-IR"/>
        </w:rPr>
      </w:pPr>
      <w:r w:rsidRPr="00C926CC">
        <w:rPr>
          <w:lang w:bidi="fa-IR"/>
        </w:rPr>
        <w:t xml:space="preserve">&gt;&gt;BARC//:012:/BANK SENDER CLIENT NUMBER: BARC-DEUT682630 </w:t>
      </w:r>
    </w:p>
    <w:p w14:paraId="3F0FE33D" w14:textId="77777777" w:rsidR="006719E9" w:rsidRPr="00C926CC" w:rsidRDefault="006719E9" w:rsidP="00C926CC">
      <w:pPr>
        <w:pStyle w:val="ab"/>
        <w:rPr>
          <w:lang w:bidi="fa-IR"/>
        </w:rPr>
      </w:pPr>
      <w:r w:rsidRPr="00C926CC">
        <w:rPr>
          <w:lang w:bidi="fa-IR"/>
        </w:rPr>
        <w:t xml:space="preserve">&gt;&gt;BARC//:014:/BANK GLOBAL SERVER ID: AS44054 </w:t>
      </w:r>
    </w:p>
    <w:p w14:paraId="5F8D77FF" w14:textId="77777777" w:rsidR="006719E9" w:rsidRPr="00C926CC" w:rsidRDefault="006719E9" w:rsidP="00C926CC">
      <w:pPr>
        <w:pStyle w:val="ab"/>
        <w:rPr>
          <w:lang w:bidi="fa-IR"/>
        </w:rPr>
      </w:pPr>
      <w:r w:rsidRPr="00C926CC">
        <w:rPr>
          <w:lang w:bidi="fa-IR"/>
        </w:rPr>
        <w:t xml:space="preserve">&gt;&gt;BARC//:016:/BANK WTS SERVER: 10318 </w:t>
      </w:r>
    </w:p>
    <w:p w14:paraId="51414D80" w14:textId="77777777" w:rsidR="006719E9" w:rsidRPr="00C926CC" w:rsidRDefault="006719E9" w:rsidP="00C926CC">
      <w:pPr>
        <w:pStyle w:val="ab"/>
        <w:rPr>
          <w:lang w:bidi="fa-IR"/>
        </w:rPr>
      </w:pPr>
      <w:r w:rsidRPr="00C926CC">
        <w:rPr>
          <w:lang w:bidi="fa-IR"/>
        </w:rPr>
        <w:t xml:space="preserve">&gt;&gt;BARC//:022:/BARC IDENTITY CODE: 84K BARCGB 22 XXXVX </w:t>
      </w:r>
    </w:p>
    <w:p w14:paraId="5146F580" w14:textId="77777777" w:rsidR="006719E9" w:rsidRPr="00C926CC" w:rsidRDefault="006719E9" w:rsidP="00C926CC">
      <w:pPr>
        <w:pStyle w:val="ab"/>
        <w:rPr>
          <w:lang w:bidi="fa-IR"/>
        </w:rPr>
      </w:pPr>
      <w:r w:rsidRPr="00C926CC">
        <w:rPr>
          <w:lang w:bidi="fa-IR"/>
        </w:rPr>
        <w:t xml:space="preserve">&gt;&gt;BARC//:024:/BANK INPUT IP BY BRITISH GLOBAL TIME: 08:41:28 </w:t>
      </w:r>
    </w:p>
    <w:p w14:paraId="2A450CB6" w14:textId="77777777" w:rsidR="006719E9" w:rsidRPr="00C926CC" w:rsidRDefault="006719E9" w:rsidP="00C926CC">
      <w:pPr>
        <w:pStyle w:val="ab"/>
        <w:rPr>
          <w:lang w:bidi="fa-IR"/>
        </w:rPr>
      </w:pPr>
      <w:r w:rsidRPr="00C926CC">
        <w:rPr>
          <w:lang w:bidi="fa-IR"/>
        </w:rPr>
        <w:t xml:space="preserve">&gt;&gt;BARC//:026:/CLIENT SENDER ACCOUNT NAME: DEBIT TRADING LTD </w:t>
      </w:r>
    </w:p>
    <w:p w14:paraId="36057A75" w14:textId="77777777" w:rsidR="006719E9" w:rsidRPr="00C926CC" w:rsidRDefault="006719E9" w:rsidP="00C926CC">
      <w:pPr>
        <w:pStyle w:val="ab"/>
        <w:rPr>
          <w:lang w:bidi="fa-IR"/>
        </w:rPr>
      </w:pPr>
      <w:r w:rsidRPr="00C926CC">
        <w:rPr>
          <w:lang w:bidi="fa-IR"/>
        </w:rPr>
        <w:t xml:space="preserve">&gt;&gt;BARC//:028:/IP/IP CODE: BARC947142892 </w:t>
      </w:r>
    </w:p>
    <w:p w14:paraId="0B37BA44" w14:textId="77777777" w:rsidR="006719E9" w:rsidRPr="00C926CC" w:rsidRDefault="006719E9" w:rsidP="00C926CC">
      <w:pPr>
        <w:pStyle w:val="ab"/>
        <w:rPr>
          <w:lang w:bidi="fa-IR"/>
        </w:rPr>
      </w:pPr>
      <w:r w:rsidRPr="00C926CC">
        <w:rPr>
          <w:lang w:bidi="fa-IR"/>
        </w:rPr>
        <w:t xml:space="preserve">&gt;&gt;BARC//:030:/ACCOUNT SIGNATORY NAME: MRS. MARINA SHIN </w:t>
      </w:r>
    </w:p>
    <w:p w14:paraId="73F17B6C" w14:textId="77777777" w:rsidR="006719E9" w:rsidRPr="00C926CC" w:rsidRDefault="006719E9" w:rsidP="00C926CC">
      <w:pPr>
        <w:pStyle w:val="ab"/>
        <w:rPr>
          <w:lang w:bidi="fa-IR"/>
        </w:rPr>
      </w:pPr>
      <w:r w:rsidRPr="00C926CC">
        <w:rPr>
          <w:lang w:bidi="fa-IR"/>
        </w:rPr>
        <w:lastRenderedPageBreak/>
        <w:t xml:space="preserve">&gt;&gt;BARC//:032:/CLEARING CODE: BARC-HEBA66246824 </w:t>
      </w:r>
    </w:p>
    <w:p w14:paraId="1218CB55" w14:textId="77777777" w:rsidR="006719E9" w:rsidRPr="00C926CC" w:rsidRDefault="006719E9" w:rsidP="00C926CC">
      <w:pPr>
        <w:pStyle w:val="ab"/>
        <w:rPr>
          <w:lang w:bidi="fa-IR"/>
        </w:rPr>
      </w:pPr>
      <w:r w:rsidRPr="00C926CC">
        <w:rPr>
          <w:lang w:bidi="fa-IR"/>
        </w:rPr>
        <w:t xml:space="preserve">&gt;&gt;BARC//:034:/CLIENT BANK: BARCLAYS BANK PLC </w:t>
      </w:r>
    </w:p>
    <w:p w14:paraId="5C3D4156" w14:textId="77777777" w:rsidR="006719E9" w:rsidRPr="00C926CC" w:rsidRDefault="006719E9" w:rsidP="00C926CC">
      <w:pPr>
        <w:pStyle w:val="ab"/>
        <w:rPr>
          <w:lang w:bidi="fa-IR"/>
        </w:rPr>
      </w:pPr>
      <w:r w:rsidRPr="00C926CC">
        <w:rPr>
          <w:lang w:bidi="fa-IR"/>
        </w:rPr>
        <w:t xml:space="preserve">&gt;&gt;BARC//:036:/CLIENT SWIFT CODE: BARCGB22XXX </w:t>
      </w:r>
    </w:p>
    <w:p w14:paraId="350068B1" w14:textId="77777777" w:rsidR="006719E9" w:rsidRPr="00C926CC" w:rsidRDefault="006719E9" w:rsidP="00C926CC">
      <w:pPr>
        <w:pStyle w:val="ab"/>
        <w:rPr>
          <w:lang w:bidi="fa-IR"/>
        </w:rPr>
      </w:pPr>
      <w:r w:rsidRPr="00C926CC">
        <w:rPr>
          <w:lang w:bidi="fa-IR"/>
        </w:rPr>
        <w:t xml:space="preserve">&gt;&gt;BARC//:038:/CLIENT COMMON ACCOUNT NUMBER: 58708288 </w:t>
      </w:r>
    </w:p>
    <w:p w14:paraId="6BBD3014" w14:textId="77777777" w:rsidR="006719E9" w:rsidRPr="00C926CC" w:rsidRDefault="006719E9" w:rsidP="00C926CC">
      <w:pPr>
        <w:pStyle w:val="ab"/>
        <w:rPr>
          <w:lang w:bidi="fa-IR"/>
        </w:rPr>
      </w:pPr>
      <w:r w:rsidRPr="00C926CC">
        <w:rPr>
          <w:lang w:bidi="fa-IR"/>
        </w:rPr>
        <w:t>&gt;&gt;BARC//:040:/ TRANSACTION COD: NBCY949893249</w:t>
      </w:r>
    </w:p>
    <w:p w14:paraId="53EA710A" w14:textId="77777777" w:rsidR="006719E9" w:rsidRPr="00C926CC" w:rsidRDefault="006719E9" w:rsidP="00C926CC">
      <w:pPr>
        <w:pStyle w:val="ab"/>
        <w:rPr>
          <w:lang w:bidi="fa-IR"/>
        </w:rPr>
      </w:pPr>
      <w:r w:rsidRPr="00C926CC">
        <w:rPr>
          <w:lang w:bidi="fa-IR"/>
        </w:rPr>
        <w:t>&gt;&gt;AMOUNT: 50,000,000,000.00 EURO</w:t>
      </w:r>
    </w:p>
    <w:p w14:paraId="63FF7D8C" w14:textId="08AC932A" w:rsidR="006719E9" w:rsidRPr="00C926CC" w:rsidRDefault="006719E9" w:rsidP="00C926CC">
      <w:pPr>
        <w:pStyle w:val="ab"/>
        <w:rPr>
          <w:lang w:bidi="fa-IR"/>
        </w:rPr>
      </w:pPr>
      <w:r w:rsidRPr="00C926CC">
        <w:rPr>
          <w:lang w:bidi="fa-IR"/>
        </w:rPr>
        <w:t>-------------------------------------------------------ATTACHED MESSAGE--------------------------</w:t>
      </w:r>
    </w:p>
    <w:p w14:paraId="6BC4426A" w14:textId="15F28D45" w:rsidR="006719E9" w:rsidRPr="00C926CC" w:rsidRDefault="006719E9" w:rsidP="0096090C">
      <w:pPr>
        <w:pStyle w:val="ab"/>
        <w:rPr>
          <w:lang w:bidi="fa-IR"/>
        </w:rPr>
      </w:pPr>
      <w:r w:rsidRPr="00C926CC">
        <w:rPr>
          <w:lang w:bidi="fa-IR"/>
        </w:rPr>
        <w:t xml:space="preserve">WE BARCLAYS BANK PLC LOCATED AT 58 HIGH STREET NORTH, EAST HAM,LONDON, E6 2HW WITH FULL BANKRESPONSIBILLITY HERE BY PRESENT OUR CASH TRANSFER.WE HEREBY CONFIRM THAT THESE FUND AREGOOD, CLEAN AND CLEARED FUNDS OF NON-CRIMINAL ORIGIN AREFROM LEGAL </w:t>
      </w:r>
    </w:p>
    <w:p w14:paraId="7A552E48" w14:textId="1C77BBFD" w:rsidR="006719E9" w:rsidRPr="00C926CC" w:rsidRDefault="006719E9" w:rsidP="0096090C">
      <w:pPr>
        <w:pStyle w:val="ab"/>
        <w:rPr>
          <w:lang w:bidi="fa-IR"/>
        </w:rPr>
      </w:pPr>
      <w:r w:rsidRPr="00C926CC">
        <w:rPr>
          <w:lang w:bidi="fa-IR"/>
        </w:rPr>
        <w:t>SOURCE.THIS IRREVOCABLE, CASH TRANSFER IS FOR CASH PAYMENT.THESE FUNDS ARE FO INVESTMENT PURPOSES.THIS IS A CASH TRANSFER FOR AND ON BEHALF OF BARCLAYS BANK PLC.</w:t>
      </w:r>
    </w:p>
    <w:p w14:paraId="56F55C35" w14:textId="4C3B29C0" w:rsidR="000F1B7C" w:rsidRPr="00C926CC" w:rsidRDefault="000F1B7C" w:rsidP="00C926CC">
      <w:pPr>
        <w:pStyle w:val="ab"/>
        <w:rPr>
          <w:lang w:bidi="fa-IR"/>
        </w:rPr>
      </w:pPr>
      <w:r w:rsidRPr="00C926CC">
        <w:rPr>
          <w:lang w:bidi="fa-IR"/>
        </w:rPr>
        <w:t>====================== RECEIVER INFORMATION ======================</w:t>
      </w:r>
    </w:p>
    <w:p w14:paraId="1DDF4A34" w14:textId="77777777" w:rsidR="000F1B7C" w:rsidRPr="00C926CC" w:rsidRDefault="000F1B7C" w:rsidP="00C926CC">
      <w:pPr>
        <w:pStyle w:val="ab"/>
        <w:rPr>
          <w:lang w:bidi="fa-IR"/>
        </w:rPr>
      </w:pPr>
      <w:r w:rsidRPr="00C926CC">
        <w:rPr>
          <w:lang w:bidi="fa-IR"/>
        </w:rPr>
        <w:t xml:space="preserve">/// COMPANY NAME: PT. BARIKO PUTRA PERSADA </w:t>
      </w:r>
    </w:p>
    <w:p w14:paraId="1A2E646A" w14:textId="77777777" w:rsidR="000F1B7C" w:rsidRPr="00C926CC" w:rsidRDefault="000F1B7C" w:rsidP="00C926CC">
      <w:pPr>
        <w:pStyle w:val="ab"/>
        <w:rPr>
          <w:lang w:bidi="fa-IR"/>
        </w:rPr>
      </w:pPr>
      <w:r w:rsidRPr="00C926CC">
        <w:rPr>
          <w:lang w:bidi="fa-IR"/>
        </w:rPr>
        <w:t xml:space="preserve">/// COMPANY ID N° AHU-41746.AH.01.01.TAHUN 2008 </w:t>
      </w:r>
    </w:p>
    <w:p w14:paraId="00CF00D7" w14:textId="77777777" w:rsidR="000F1B7C" w:rsidRPr="00C926CC" w:rsidRDefault="000F1B7C" w:rsidP="00C926CC">
      <w:pPr>
        <w:pStyle w:val="ab"/>
        <w:rPr>
          <w:lang w:bidi="fa-IR"/>
        </w:rPr>
      </w:pPr>
      <w:r w:rsidRPr="00C926CC">
        <w:rPr>
          <w:lang w:bidi="fa-IR"/>
        </w:rPr>
        <w:t xml:space="preserve">/// BUSINESS ADDRESS: JLN. BLIMBING D2 NOMOR: 9-13, KALIPURO, BANYUWANGI, JAWA TIMUR. </w:t>
      </w:r>
    </w:p>
    <w:p w14:paraId="205FF2C7" w14:textId="77777777" w:rsidR="000F1B7C" w:rsidRPr="00C926CC" w:rsidRDefault="000F1B7C" w:rsidP="00C926CC">
      <w:pPr>
        <w:pStyle w:val="ab"/>
        <w:rPr>
          <w:lang w:bidi="fa-IR"/>
        </w:rPr>
      </w:pPr>
      <w:r w:rsidRPr="00C926CC">
        <w:rPr>
          <w:lang w:bidi="fa-IR"/>
        </w:rPr>
        <w:t xml:space="preserve">/// REPRESENTED BY: WIKE BUNGA MARTINI </w:t>
      </w:r>
    </w:p>
    <w:p w14:paraId="1BF17864" w14:textId="77777777" w:rsidR="000F1B7C" w:rsidRPr="00C926CC" w:rsidRDefault="000F1B7C" w:rsidP="00C926CC">
      <w:pPr>
        <w:pStyle w:val="ab"/>
        <w:rPr>
          <w:lang w:bidi="fa-IR"/>
        </w:rPr>
      </w:pPr>
      <w:r w:rsidRPr="00C926CC">
        <w:rPr>
          <w:lang w:bidi="fa-IR"/>
        </w:rPr>
        <w:t xml:space="preserve">/// PASSPORT N°: B 6177359 </w:t>
      </w:r>
    </w:p>
    <w:p w14:paraId="19A446DF" w14:textId="77777777" w:rsidR="000F1B7C" w:rsidRPr="00C926CC" w:rsidRDefault="000F1B7C" w:rsidP="00C926CC">
      <w:pPr>
        <w:pStyle w:val="ab"/>
        <w:rPr>
          <w:lang w:bidi="fa-IR"/>
        </w:rPr>
      </w:pPr>
      <w:r w:rsidRPr="00C926CC">
        <w:rPr>
          <w:lang w:bidi="fa-IR"/>
        </w:rPr>
        <w:t xml:space="preserve">/// COUNTRY OF ISSUE: INDONESIA </w:t>
      </w:r>
    </w:p>
    <w:p w14:paraId="4E3F8D20" w14:textId="77777777" w:rsidR="000F1B7C" w:rsidRPr="00C926CC" w:rsidRDefault="000F1B7C" w:rsidP="00C926CC">
      <w:pPr>
        <w:pStyle w:val="ab"/>
        <w:rPr>
          <w:lang w:bidi="fa-IR"/>
        </w:rPr>
      </w:pPr>
      <w:r w:rsidRPr="00C926CC">
        <w:rPr>
          <w:lang w:bidi="fa-IR"/>
        </w:rPr>
        <w:t xml:space="preserve">/// DATE OF ISSUE: 21 FEBRUARY 2017 </w:t>
      </w:r>
    </w:p>
    <w:p w14:paraId="7715D7FB" w14:textId="77777777" w:rsidR="000F1B7C" w:rsidRPr="00C926CC" w:rsidRDefault="000F1B7C" w:rsidP="00C926CC">
      <w:pPr>
        <w:pStyle w:val="ab"/>
        <w:rPr>
          <w:lang w:bidi="fa-IR"/>
        </w:rPr>
      </w:pPr>
      <w:r w:rsidRPr="00C926CC">
        <w:rPr>
          <w:lang w:bidi="fa-IR"/>
        </w:rPr>
        <w:t xml:space="preserve">/// DATE OF EXPIRY: 21 FEBRUARY 2022 </w:t>
      </w:r>
    </w:p>
    <w:p w14:paraId="1C0BA821" w14:textId="77777777" w:rsidR="000F1B7C" w:rsidRPr="00C926CC" w:rsidRDefault="000F1B7C" w:rsidP="00C926CC">
      <w:pPr>
        <w:pStyle w:val="ab"/>
        <w:rPr>
          <w:lang w:bidi="fa-IR"/>
        </w:rPr>
      </w:pPr>
      <w:r w:rsidRPr="00C926CC">
        <w:rPr>
          <w:lang w:bidi="fa-IR"/>
        </w:rPr>
        <w:t xml:space="preserve">/// BANK NAME: PT. BANK NEGARA INDONESIA (PERSERO) TBK </w:t>
      </w:r>
    </w:p>
    <w:p w14:paraId="2DB24647" w14:textId="77777777" w:rsidR="00787B57" w:rsidRDefault="000F1B7C" w:rsidP="00C926CC">
      <w:pPr>
        <w:pStyle w:val="ab"/>
        <w:rPr>
          <w:rtl/>
          <w:lang w:bidi="fa-IR"/>
        </w:rPr>
      </w:pPr>
      <w:r w:rsidRPr="00C926CC">
        <w:rPr>
          <w:lang w:bidi="fa-IR"/>
        </w:rPr>
        <w:t xml:space="preserve">/// BANK ADDRESS: JLN. BANTERANG NO. 46, BANYUWANGI, JAWA TIMUR </w:t>
      </w:r>
    </w:p>
    <w:p w14:paraId="063DBBDB" w14:textId="0E675847" w:rsidR="000F1B7C" w:rsidRPr="00C926CC" w:rsidRDefault="00883446" w:rsidP="00C926CC">
      <w:pPr>
        <w:pStyle w:val="ab"/>
        <w:rPr>
          <w:lang w:bidi="fa-IR"/>
        </w:rPr>
      </w:pPr>
      <w:r>
        <w:rPr>
          <w:rFonts w:hint="cs"/>
          <w:lang w:bidi="fa-IR"/>
        </w:rPr>
        <w:lastRenderedPageBreak/>
        <w:t xml:space="preserve">/// </w:t>
      </w:r>
      <w:r w:rsidR="000F1B7C" w:rsidRPr="00C926CC">
        <w:rPr>
          <w:lang w:bidi="fa-IR"/>
        </w:rPr>
        <w:t xml:space="preserve">INDONESIA </w:t>
      </w:r>
    </w:p>
    <w:p w14:paraId="095C6713" w14:textId="77777777" w:rsidR="000F1B7C" w:rsidRPr="00C926CC" w:rsidRDefault="000F1B7C" w:rsidP="00C926CC">
      <w:pPr>
        <w:pStyle w:val="ab"/>
        <w:rPr>
          <w:lang w:bidi="fa-IR"/>
        </w:rPr>
      </w:pPr>
      <w:r w:rsidRPr="00C926CC">
        <w:rPr>
          <w:lang w:bidi="fa-IR"/>
        </w:rPr>
        <w:t xml:space="preserve">/// ACCOUNT NAME: PT. BARIKO PUTRA PERSADA </w:t>
      </w:r>
    </w:p>
    <w:p w14:paraId="38EB0551" w14:textId="77777777" w:rsidR="000F1B7C" w:rsidRPr="00C926CC" w:rsidRDefault="000F1B7C" w:rsidP="00C926CC">
      <w:pPr>
        <w:pStyle w:val="ab"/>
        <w:rPr>
          <w:lang w:bidi="fa-IR"/>
        </w:rPr>
      </w:pPr>
      <w:r w:rsidRPr="00C926CC">
        <w:rPr>
          <w:lang w:bidi="fa-IR"/>
        </w:rPr>
        <w:t xml:space="preserve">/// BANK RECEIVER IBAN: 222 444 6763 </w:t>
      </w:r>
    </w:p>
    <w:p w14:paraId="2B37BDDB" w14:textId="77777777" w:rsidR="000F1B7C" w:rsidRPr="00C926CC" w:rsidRDefault="000F1B7C" w:rsidP="00C926CC">
      <w:pPr>
        <w:pStyle w:val="ab"/>
        <w:rPr>
          <w:lang w:bidi="fa-IR"/>
        </w:rPr>
      </w:pPr>
      <w:r w:rsidRPr="00C926CC">
        <w:rPr>
          <w:lang w:bidi="fa-IR"/>
        </w:rPr>
        <w:t xml:space="preserve">/// NO.ACCOUNT: 222 444 6763 </w:t>
      </w:r>
    </w:p>
    <w:p w14:paraId="147B54B3" w14:textId="77777777" w:rsidR="000F1B7C" w:rsidRPr="00C926CC" w:rsidRDefault="000F1B7C" w:rsidP="00C926CC">
      <w:pPr>
        <w:pStyle w:val="ab"/>
        <w:rPr>
          <w:lang w:bidi="fa-IR"/>
        </w:rPr>
      </w:pPr>
      <w:r w:rsidRPr="00C926CC">
        <w:rPr>
          <w:lang w:bidi="fa-IR"/>
        </w:rPr>
        <w:t xml:space="preserve">/// BIC / SWIFT CODE: BNINIDJA </w:t>
      </w:r>
    </w:p>
    <w:p w14:paraId="5A6D1E35" w14:textId="77777777" w:rsidR="000F1B7C" w:rsidRPr="00C926CC" w:rsidRDefault="000F1B7C" w:rsidP="00C926CC">
      <w:pPr>
        <w:pStyle w:val="ab"/>
        <w:rPr>
          <w:lang w:bidi="fa-IR"/>
        </w:rPr>
      </w:pPr>
      <w:r w:rsidRPr="00C926CC">
        <w:rPr>
          <w:lang w:bidi="fa-IR"/>
        </w:rPr>
        <w:t xml:space="preserve">/// BANK OFFICER: ARYO BUNTARAN </w:t>
      </w:r>
    </w:p>
    <w:p w14:paraId="272CC686" w14:textId="77777777" w:rsidR="000F1B7C" w:rsidRPr="00C926CC" w:rsidRDefault="000F1B7C" w:rsidP="00C926CC">
      <w:pPr>
        <w:pStyle w:val="ab"/>
        <w:rPr>
          <w:lang w:bidi="fa-IR"/>
        </w:rPr>
      </w:pPr>
      <w:r w:rsidRPr="00C926CC">
        <w:rPr>
          <w:lang w:bidi="fa-IR"/>
        </w:rPr>
        <w:t xml:space="preserve">/// BANK PHONE: +6221 77825002 </w:t>
      </w:r>
    </w:p>
    <w:p w14:paraId="7BC8D266" w14:textId="77777777" w:rsidR="000F1B7C" w:rsidRPr="00C926CC" w:rsidRDefault="000F1B7C" w:rsidP="00C926CC">
      <w:pPr>
        <w:pStyle w:val="ab"/>
        <w:rPr>
          <w:lang w:bidi="fa-IR"/>
        </w:rPr>
      </w:pPr>
      <w:r w:rsidRPr="00C926CC">
        <w:rPr>
          <w:lang w:bidi="fa-IR"/>
        </w:rPr>
        <w:t xml:space="preserve">/// BANK EMAIL: aryo.s.g@bni.co.id </w:t>
      </w:r>
    </w:p>
    <w:p w14:paraId="623C9D72" w14:textId="77777777" w:rsidR="000F1B7C" w:rsidRPr="00C926CC" w:rsidRDefault="000F1B7C" w:rsidP="00C926CC">
      <w:pPr>
        <w:pStyle w:val="ab"/>
        <w:rPr>
          <w:lang w:bidi="fa-IR"/>
        </w:rPr>
      </w:pPr>
      <w:r w:rsidRPr="00C926CC">
        <w:rPr>
          <w:lang w:bidi="fa-IR"/>
        </w:rPr>
        <w:t xml:space="preserve">/// IDENTITY CODE: 301357206 </w:t>
      </w:r>
    </w:p>
    <w:p w14:paraId="4A710B22" w14:textId="77777777" w:rsidR="000F1B7C" w:rsidRPr="00C926CC" w:rsidRDefault="000F1B7C" w:rsidP="00C926CC">
      <w:pPr>
        <w:pStyle w:val="ab"/>
        <w:rPr>
          <w:lang w:bidi="fa-IR"/>
        </w:rPr>
      </w:pPr>
      <w:r w:rsidRPr="00C926CC">
        <w:rPr>
          <w:lang w:bidi="fa-IR"/>
        </w:rPr>
        <w:t xml:space="preserve">/// CLIENT NO.: 301357206 </w:t>
      </w:r>
    </w:p>
    <w:p w14:paraId="6DC506B1" w14:textId="77777777" w:rsidR="000F1B7C" w:rsidRPr="00C926CC" w:rsidRDefault="000F1B7C" w:rsidP="00C926CC">
      <w:pPr>
        <w:pStyle w:val="ab"/>
        <w:rPr>
          <w:lang w:bidi="fa-IR"/>
        </w:rPr>
      </w:pPr>
      <w:r w:rsidRPr="00C926CC">
        <w:rPr>
          <w:lang w:bidi="fa-IR"/>
        </w:rPr>
        <w:t xml:space="preserve">/// RECEIVER SERVER ID: IH123-AP </w:t>
      </w:r>
    </w:p>
    <w:p w14:paraId="3A9EB15B" w14:textId="77777777" w:rsidR="000F1B7C" w:rsidRPr="00C926CC" w:rsidRDefault="000F1B7C" w:rsidP="00C926CC">
      <w:pPr>
        <w:pStyle w:val="ab"/>
        <w:rPr>
          <w:lang w:bidi="fa-IR"/>
        </w:rPr>
      </w:pPr>
      <w:r w:rsidRPr="00C926CC">
        <w:rPr>
          <w:lang w:bidi="fa-IR"/>
        </w:rPr>
        <w:t xml:space="preserve">/// HOST ID: 103.108.254.0/24 </w:t>
      </w:r>
    </w:p>
    <w:p w14:paraId="7506D00A" w14:textId="77777777" w:rsidR="000F1B7C" w:rsidRPr="00C926CC" w:rsidRDefault="000F1B7C" w:rsidP="00C926CC">
      <w:pPr>
        <w:pStyle w:val="ab"/>
        <w:rPr>
          <w:lang w:bidi="fa-IR"/>
        </w:rPr>
      </w:pPr>
      <w:r w:rsidRPr="00C926CC">
        <w:rPr>
          <w:lang w:bidi="fa-IR"/>
        </w:rPr>
        <w:t xml:space="preserve">/// SERVER IP: 175.106.20.10 </w:t>
      </w:r>
    </w:p>
    <w:p w14:paraId="216803A0" w14:textId="77777777" w:rsidR="000F1B7C" w:rsidRPr="00C926CC" w:rsidRDefault="000F1B7C" w:rsidP="00C926CC">
      <w:pPr>
        <w:pStyle w:val="ab"/>
        <w:rPr>
          <w:lang w:bidi="fa-IR"/>
        </w:rPr>
      </w:pPr>
      <w:r w:rsidRPr="00C926CC">
        <w:rPr>
          <w:lang w:bidi="fa-IR"/>
        </w:rPr>
        <w:t xml:space="preserve">/// COMMON SERVER IP: 175.106.21.10 </w:t>
      </w:r>
    </w:p>
    <w:p w14:paraId="2E5FCB7F" w14:textId="77777777" w:rsidR="000F1B7C" w:rsidRPr="00C926CC" w:rsidRDefault="000F1B7C" w:rsidP="00C926CC">
      <w:pPr>
        <w:pStyle w:val="ab"/>
        <w:rPr>
          <w:lang w:bidi="fa-IR"/>
        </w:rPr>
      </w:pPr>
      <w:r w:rsidRPr="00C926CC">
        <w:rPr>
          <w:lang w:bidi="fa-IR"/>
        </w:rPr>
        <w:t xml:space="preserve">/// GLOBAL SERVER ID: AS46024 </w:t>
      </w:r>
    </w:p>
    <w:p w14:paraId="2C0E8DB9" w14:textId="77777777" w:rsidR="000F1B7C" w:rsidRPr="00C926CC" w:rsidRDefault="000F1B7C" w:rsidP="00C926CC">
      <w:pPr>
        <w:pStyle w:val="ab"/>
        <w:rPr>
          <w:lang w:bidi="fa-IR"/>
        </w:rPr>
      </w:pPr>
      <w:r w:rsidRPr="00C926CC">
        <w:rPr>
          <w:lang w:bidi="fa-IR"/>
        </w:rPr>
        <w:t xml:space="preserve">/// GLOBAL SERVER IP: 175.106.21.0 </w:t>
      </w:r>
    </w:p>
    <w:p w14:paraId="455FA9BB" w14:textId="77777777" w:rsidR="000F1B7C" w:rsidRPr="00C926CC" w:rsidRDefault="000F1B7C" w:rsidP="00C926CC">
      <w:pPr>
        <w:pStyle w:val="ab"/>
        <w:rPr>
          <w:lang w:bidi="fa-IR"/>
        </w:rPr>
      </w:pPr>
      <w:r w:rsidRPr="00C926CC">
        <w:rPr>
          <w:lang w:bidi="fa-IR"/>
        </w:rPr>
        <w:t xml:space="preserve">/// FARM: AS46024 </w:t>
      </w:r>
    </w:p>
    <w:p w14:paraId="01FF3544" w14:textId="77777777" w:rsidR="000F1B7C" w:rsidRPr="00C926CC" w:rsidRDefault="000F1B7C" w:rsidP="00C926CC">
      <w:pPr>
        <w:pStyle w:val="ab"/>
        <w:rPr>
          <w:lang w:bidi="fa-IR"/>
        </w:rPr>
      </w:pPr>
      <w:r w:rsidRPr="00C926CC">
        <w:rPr>
          <w:lang w:bidi="fa-IR"/>
        </w:rPr>
        <w:t xml:space="preserve">/// IPIP CODE (2) &amp; WTS: MAINT-ID-BNI </w:t>
      </w:r>
    </w:p>
    <w:p w14:paraId="36AB2C5F" w14:textId="77777777" w:rsidR="000F1B7C" w:rsidRPr="00C926CC" w:rsidRDefault="000F1B7C" w:rsidP="00C926CC">
      <w:pPr>
        <w:pStyle w:val="ab"/>
        <w:rPr>
          <w:lang w:bidi="fa-IR"/>
        </w:rPr>
      </w:pPr>
      <w:r w:rsidRPr="00C926CC">
        <w:rPr>
          <w:lang w:bidi="fa-IR"/>
        </w:rPr>
        <w:t xml:space="preserve">/// USER ID: IA55-AP </w:t>
      </w:r>
    </w:p>
    <w:p w14:paraId="5FD21AF8" w14:textId="77777777" w:rsidR="000F1B7C" w:rsidRPr="00C926CC" w:rsidRDefault="000F1B7C" w:rsidP="00C926CC">
      <w:pPr>
        <w:pStyle w:val="ab"/>
        <w:rPr>
          <w:lang w:bidi="fa-IR"/>
        </w:rPr>
      </w:pPr>
      <w:r w:rsidRPr="00C926CC">
        <w:rPr>
          <w:lang w:bidi="fa-IR"/>
        </w:rPr>
        <w:t xml:space="preserve">/// SERVER IP: 103.108.254.0/24 </w:t>
      </w:r>
    </w:p>
    <w:p w14:paraId="1A618080" w14:textId="77777777" w:rsidR="000F1B7C" w:rsidRPr="00C926CC" w:rsidRDefault="000F1B7C" w:rsidP="00C926CC">
      <w:pPr>
        <w:pStyle w:val="ab"/>
        <w:rPr>
          <w:lang w:bidi="fa-IR"/>
        </w:rPr>
      </w:pPr>
      <w:r w:rsidRPr="00C926CC">
        <w:rPr>
          <w:lang w:bidi="fa-IR"/>
        </w:rPr>
        <w:t xml:space="preserve">/// IMAD NO: BNI2208201787 </w:t>
      </w:r>
    </w:p>
    <w:p w14:paraId="298B7143" w14:textId="77777777" w:rsidR="000F1B7C" w:rsidRPr="00C926CC" w:rsidRDefault="000F1B7C" w:rsidP="00C926CC">
      <w:pPr>
        <w:pStyle w:val="ab"/>
        <w:rPr>
          <w:lang w:bidi="fa-IR"/>
        </w:rPr>
      </w:pPr>
      <w:r w:rsidRPr="00C926CC">
        <w:rPr>
          <w:lang w:bidi="fa-IR"/>
        </w:rPr>
        <w:t xml:space="preserve">/// CLEARING HOUSE NO: ID00960830212 </w:t>
      </w:r>
    </w:p>
    <w:p w14:paraId="6584EB1C" w14:textId="77777777" w:rsidR="000F1B7C" w:rsidRPr="00C926CC" w:rsidRDefault="000F1B7C" w:rsidP="00C926CC">
      <w:pPr>
        <w:pStyle w:val="ab"/>
        <w:rPr>
          <w:lang w:bidi="fa-IR"/>
        </w:rPr>
      </w:pPr>
      <w:r w:rsidRPr="00C926CC">
        <w:rPr>
          <w:lang w:bidi="fa-IR"/>
        </w:rPr>
        <w:t xml:space="preserve">/// COMMON ACCOUNT NO: 222 444 6763 </w:t>
      </w:r>
    </w:p>
    <w:p w14:paraId="373C6DDC" w14:textId="77777777" w:rsidR="000F1B7C" w:rsidRPr="00C926CC" w:rsidRDefault="000F1B7C" w:rsidP="00C926CC">
      <w:pPr>
        <w:pStyle w:val="ab"/>
        <w:rPr>
          <w:lang w:bidi="fa-IR"/>
        </w:rPr>
      </w:pPr>
      <w:r w:rsidRPr="00C926CC">
        <w:rPr>
          <w:lang w:bidi="fa-IR"/>
        </w:rPr>
        <w:t>/// SERVER ACCOUNT NO: 103.108.255.0/24 - BNI-ID</w:t>
      </w:r>
    </w:p>
    <w:p w14:paraId="244F5ED9" w14:textId="139CA71D" w:rsidR="000F1B7C" w:rsidRDefault="000F1B7C" w:rsidP="00C926CC">
      <w:pPr>
        <w:pStyle w:val="ab"/>
        <w:rPr>
          <w:rtl/>
          <w:lang w:bidi="fa-IR"/>
        </w:rPr>
      </w:pPr>
      <w:r w:rsidRPr="00C926CC">
        <w:rPr>
          <w:lang w:bidi="fa-IR"/>
        </w:rPr>
        <w:t xml:space="preserve">&gt;&gt;AMOUNT: 50,000,000,000.00 EURO </w:t>
      </w:r>
    </w:p>
    <w:p w14:paraId="7BC3C372" w14:textId="4C56EA09" w:rsidR="00AF1486" w:rsidRPr="00C926CC" w:rsidRDefault="00EE5FE9" w:rsidP="00C926CC">
      <w:pPr>
        <w:pStyle w:val="ab"/>
        <w:rPr>
          <w:lang w:bidi="fa-IR"/>
        </w:rPr>
      </w:pPr>
      <w:r>
        <w:rPr>
          <w:rFonts w:hint="cs"/>
          <w:rtl/>
          <w:lang w:bidi="fa-IR"/>
        </w:rPr>
        <w:t>==================================================</w:t>
      </w:r>
    </w:p>
    <w:p w14:paraId="13F68114" w14:textId="77777777" w:rsidR="000F1B7C" w:rsidRPr="00C926CC" w:rsidRDefault="000F1B7C" w:rsidP="00C926CC">
      <w:pPr>
        <w:pStyle w:val="ab"/>
        <w:rPr>
          <w:lang w:bidi="fa-IR"/>
        </w:rPr>
      </w:pPr>
      <w:r w:rsidRPr="00C926CC">
        <w:rPr>
          <w:lang w:bidi="fa-IR"/>
        </w:rPr>
        <w:lastRenderedPageBreak/>
        <w:t xml:space="preserve">&gt;&gt;&gt;&gt;SENDER IPWEB </w:t>
      </w:r>
    </w:p>
    <w:p w14:paraId="5B0EFD98" w14:textId="5BBE9460" w:rsidR="001C24C5" w:rsidRDefault="00B32C19" w:rsidP="00B32C19">
      <w:pPr>
        <w:pStyle w:val="ab"/>
        <w:pBdr>
          <w:bottom w:val="double" w:sz="6" w:space="1" w:color="auto"/>
        </w:pBdr>
        <w:rPr>
          <w:rtl/>
          <w:lang w:bidi="fa-IR"/>
        </w:rPr>
      </w:pPr>
      <w:r w:rsidRPr="005D5B4D">
        <w:rPr>
          <w:lang w:bidi="fa-IR"/>
        </w:rPr>
        <w:t>https://bank.barclays.co.uk/BANKMAYPARAN/sid**AS44022/jgbdhgatfarfetgbshgatfsgvgdfrfsyhdh88829cbd83y/file=718995865826412625145ikahnsg/Okshbdjsifoldh/targets=935154246171568256922hndgyvbjd782537hvbdisg2917328y3.asp</w:t>
      </w:r>
    </w:p>
    <w:p w14:paraId="72F42403" w14:textId="0C27D71C" w:rsidR="00F255BC" w:rsidRDefault="00F255BC" w:rsidP="00F255BC">
      <w:pPr>
        <w:pStyle w:val="ab"/>
        <w:rPr>
          <w:lang w:bidi="fa-IR"/>
        </w:rPr>
      </w:pPr>
      <w:r>
        <w:rPr>
          <w:lang w:bidi="fa-IR"/>
        </w:rPr>
        <w:t xml:space="preserve">==================== END OF CODE TRANSMISSION ==================== </w:t>
      </w:r>
    </w:p>
    <w:p w14:paraId="1B1674DD" w14:textId="77777777" w:rsidR="00F255BC" w:rsidRDefault="00F255BC" w:rsidP="00F255BC">
      <w:pPr>
        <w:pStyle w:val="ab"/>
        <w:rPr>
          <w:lang w:bidi="fa-IR"/>
        </w:rPr>
      </w:pPr>
      <w:r>
        <w:rPr>
          <w:lang w:bidi="fa-IR"/>
        </w:rPr>
        <w:t>AMOUNT: 50,000,000,000.00 EURO</w:t>
      </w:r>
    </w:p>
    <w:p w14:paraId="478DF9CF" w14:textId="06A4102A" w:rsidR="00F255BC" w:rsidRDefault="00F255BC" w:rsidP="00F255BC">
      <w:pPr>
        <w:pStyle w:val="ab"/>
        <w:rPr>
          <w:lang w:bidi="fa-IR"/>
        </w:rPr>
      </w:pPr>
      <w:r>
        <w:rPr>
          <w:lang w:bidi="fa-IR"/>
        </w:rPr>
        <w:t xml:space="preserve">01. IDENTITY CODE/FINAL CODE: …………………………. 61A BARC GB 90 XXX </w:t>
      </w:r>
    </w:p>
    <w:p w14:paraId="2CB54488" w14:textId="19AB757D" w:rsidR="00F255BC" w:rsidRDefault="00F255BC" w:rsidP="00F255BC">
      <w:pPr>
        <w:pStyle w:val="ab"/>
        <w:rPr>
          <w:lang w:bidi="fa-IR"/>
        </w:rPr>
      </w:pPr>
      <w:r>
        <w:rPr>
          <w:lang w:bidi="fa-IR"/>
        </w:rPr>
        <w:t xml:space="preserve">02. INTERBANK BLOCKING CODE: ………………………………… 88J743757345 </w:t>
      </w:r>
    </w:p>
    <w:p w14:paraId="4112D013" w14:textId="450C3B1E" w:rsidR="00F255BC" w:rsidRDefault="00F255BC" w:rsidP="00F255BC">
      <w:pPr>
        <w:pStyle w:val="ab"/>
        <w:rPr>
          <w:lang w:bidi="fa-IR"/>
        </w:rPr>
      </w:pPr>
      <w:r>
        <w:rPr>
          <w:lang w:bidi="fa-IR"/>
        </w:rPr>
        <w:t xml:space="preserve">03. SORT CODE: …………………………………………………………………… 50 88 11 </w:t>
      </w:r>
    </w:p>
    <w:p w14:paraId="09C54B5D" w14:textId="04A07331" w:rsidR="00F255BC" w:rsidRDefault="00F255BC" w:rsidP="00F255BC">
      <w:pPr>
        <w:pStyle w:val="ab"/>
        <w:rPr>
          <w:lang w:bidi="fa-IR"/>
        </w:rPr>
      </w:pPr>
      <w:r>
        <w:rPr>
          <w:lang w:bidi="fa-IR"/>
        </w:rPr>
        <w:t xml:space="preserve">04. ONLINE RELEASE CODE: ………………………………. 7750-94504359679056705 </w:t>
      </w:r>
    </w:p>
    <w:p w14:paraId="70E8D5D2" w14:textId="1C5168E3" w:rsidR="00F255BC" w:rsidRDefault="00F255BC" w:rsidP="00F255BC">
      <w:pPr>
        <w:pStyle w:val="ab"/>
        <w:rPr>
          <w:lang w:bidi="fa-IR"/>
        </w:rPr>
      </w:pPr>
      <w:r>
        <w:rPr>
          <w:lang w:bidi="fa-IR"/>
        </w:rPr>
        <w:t xml:space="preserve">05. ACCESS CODE: ………………………………………….. BARC0004560489919459 </w:t>
      </w:r>
    </w:p>
    <w:p w14:paraId="2F5FCB7B" w14:textId="41467500" w:rsidR="00F255BC" w:rsidRDefault="00F255BC" w:rsidP="00F255BC">
      <w:pPr>
        <w:pStyle w:val="ab"/>
        <w:rPr>
          <w:lang w:bidi="fa-IR"/>
        </w:rPr>
      </w:pPr>
      <w:r>
        <w:rPr>
          <w:lang w:bidi="fa-IR"/>
        </w:rPr>
        <w:t>06. TRANSACTION CODE: …………………………….. …………….NBCY949893249</w:t>
      </w:r>
    </w:p>
    <w:p w14:paraId="090E00A2" w14:textId="10D7CFAB" w:rsidR="00F255BC" w:rsidRDefault="00F255BC" w:rsidP="00F255BC">
      <w:pPr>
        <w:pStyle w:val="ab"/>
        <w:rPr>
          <w:lang w:bidi="fa-IR"/>
        </w:rPr>
      </w:pPr>
      <w:r>
        <w:rPr>
          <w:lang w:bidi="fa-IR"/>
        </w:rPr>
        <w:t xml:space="preserve">07. SETTLEMENT TRANSACTION CODE: ………………………….. Gg9349594359 </w:t>
      </w:r>
    </w:p>
    <w:p w14:paraId="793AFD3F" w14:textId="1755B9DF" w:rsidR="00F255BC" w:rsidRDefault="00F255BC" w:rsidP="00F255BC">
      <w:pPr>
        <w:pStyle w:val="ab"/>
        <w:rPr>
          <w:lang w:bidi="fa-IR"/>
        </w:rPr>
      </w:pPr>
      <w:r>
        <w:rPr>
          <w:lang w:bidi="fa-IR"/>
        </w:rPr>
        <w:t xml:space="preserve">08. FINAL BLOCKING CODE: …………………………………………. Ot94395934959 </w:t>
      </w:r>
    </w:p>
    <w:p w14:paraId="67125524" w14:textId="5E403F00" w:rsidR="00F255BC" w:rsidRDefault="00F255BC" w:rsidP="00F255BC">
      <w:pPr>
        <w:pStyle w:val="ab"/>
        <w:rPr>
          <w:lang w:bidi="fa-IR"/>
        </w:rPr>
      </w:pPr>
      <w:r>
        <w:rPr>
          <w:lang w:bidi="fa-IR"/>
        </w:rPr>
        <w:t xml:space="preserve">09. FINAL CODE: ……………………………………………….. **************** </w:t>
      </w:r>
    </w:p>
    <w:p w14:paraId="45593EA3" w14:textId="128ECCCB" w:rsidR="00F255BC" w:rsidRDefault="00F255BC" w:rsidP="00F255BC">
      <w:pPr>
        <w:pStyle w:val="ab"/>
        <w:rPr>
          <w:lang w:bidi="fa-IR"/>
        </w:rPr>
      </w:pPr>
      <w:r>
        <w:rPr>
          <w:lang w:bidi="fa-IR"/>
        </w:rPr>
        <w:t xml:space="preserve">10. TRANSFER CODE: …………………………………………… 101:94932:94949 </w:t>
      </w:r>
    </w:p>
    <w:p w14:paraId="0BC4D706" w14:textId="7BFA8B97" w:rsidR="00F255BC" w:rsidRDefault="00F255BC" w:rsidP="00F255BC">
      <w:pPr>
        <w:pStyle w:val="ab"/>
        <w:rPr>
          <w:lang w:bidi="fa-IR"/>
        </w:rPr>
      </w:pPr>
      <w:r>
        <w:rPr>
          <w:lang w:bidi="fa-IR"/>
        </w:rPr>
        <w:t xml:space="preserve">11. SOURCE TRANSACTION ID: …………………….. BARCLABAN0099445BARCGB </w:t>
      </w:r>
    </w:p>
    <w:p w14:paraId="1979B28F" w14:textId="48575DC5" w:rsidR="00F255BC" w:rsidRDefault="00F255BC" w:rsidP="00F255BC">
      <w:pPr>
        <w:pStyle w:val="ab"/>
        <w:rPr>
          <w:lang w:bidi="fa-IR"/>
        </w:rPr>
      </w:pPr>
      <w:r>
        <w:rPr>
          <w:lang w:bidi="fa-IR"/>
        </w:rPr>
        <w:t xml:space="preserve">12. WTS SERVER: ………………………………………………………. 5020005635 </w:t>
      </w:r>
    </w:p>
    <w:p w14:paraId="6CC3E652" w14:textId="08FF36C3" w:rsidR="00F255BC" w:rsidRDefault="00F255BC" w:rsidP="00F255BC">
      <w:pPr>
        <w:pStyle w:val="ab"/>
        <w:rPr>
          <w:lang w:bidi="fa-IR"/>
        </w:rPr>
      </w:pPr>
      <w:r>
        <w:rPr>
          <w:lang w:bidi="fa-IR"/>
        </w:rPr>
        <w:t xml:space="preserve">13. BONDING KEY: …………………………………………………….. ntr8458h74375 </w:t>
      </w:r>
    </w:p>
    <w:p w14:paraId="3267D7D8" w14:textId="27EBCEA0" w:rsidR="00F255BC" w:rsidRDefault="00F255BC" w:rsidP="00F255BC">
      <w:pPr>
        <w:pStyle w:val="ab"/>
        <w:rPr>
          <w:lang w:bidi="fa-IR"/>
        </w:rPr>
      </w:pPr>
      <w:r>
        <w:rPr>
          <w:lang w:bidi="fa-IR"/>
        </w:rPr>
        <w:t xml:space="preserve">14. USER NAME: ………………………………………………………………….. FGN465 </w:t>
      </w:r>
    </w:p>
    <w:p w14:paraId="54D03D47" w14:textId="35571312" w:rsidR="00F255BC" w:rsidRDefault="00F255BC" w:rsidP="00F255BC">
      <w:pPr>
        <w:pStyle w:val="ab"/>
        <w:rPr>
          <w:lang w:bidi="fa-IR"/>
        </w:rPr>
      </w:pPr>
      <w:r>
        <w:rPr>
          <w:lang w:bidi="fa-IR"/>
        </w:rPr>
        <w:t xml:space="preserve">15. UTR CODE: …………………………………………………………………….. Nn88393 </w:t>
      </w:r>
    </w:p>
    <w:p w14:paraId="53CBB564" w14:textId="0515D889" w:rsidR="00F255BC" w:rsidRDefault="00F255BC" w:rsidP="00F255BC">
      <w:pPr>
        <w:pStyle w:val="ab"/>
        <w:rPr>
          <w:lang w:bidi="fa-IR"/>
        </w:rPr>
      </w:pPr>
      <w:r>
        <w:rPr>
          <w:lang w:bidi="fa-IR"/>
        </w:rPr>
        <w:t>16. TERMINAL ID: ……………………………………………… TERMINAL11835816543</w:t>
      </w:r>
    </w:p>
    <w:p w14:paraId="48FAAD0C" w14:textId="28D6A009" w:rsidR="00F255BC" w:rsidRDefault="00F255BC" w:rsidP="00F255BC">
      <w:pPr>
        <w:pStyle w:val="ab"/>
        <w:rPr>
          <w:lang w:bidi="fa-IR"/>
        </w:rPr>
      </w:pPr>
      <w:r>
        <w:rPr>
          <w:lang w:bidi="fa-IR"/>
        </w:rPr>
        <w:t xml:space="preserve">17. DOWNLOADING CODE: ………………………………………. *************** </w:t>
      </w:r>
    </w:p>
    <w:p w14:paraId="53CD7887" w14:textId="56623192" w:rsidR="00F255BC" w:rsidRDefault="00F255BC" w:rsidP="00F255BC">
      <w:pPr>
        <w:pStyle w:val="ab"/>
        <w:rPr>
          <w:lang w:bidi="fa-IR"/>
        </w:rPr>
      </w:pPr>
      <w:r>
        <w:rPr>
          <w:lang w:bidi="fa-IR"/>
        </w:rPr>
        <w:t xml:space="preserve">18. RECEIVING CODE: …………………………………….. DL 0033-004359038945949 </w:t>
      </w:r>
    </w:p>
    <w:p w14:paraId="0C95C4B6" w14:textId="09E8524A" w:rsidR="00F255BC" w:rsidRDefault="00F255BC" w:rsidP="00F255BC">
      <w:pPr>
        <w:pStyle w:val="ab"/>
        <w:rPr>
          <w:lang w:bidi="fa-IR"/>
        </w:rPr>
      </w:pPr>
      <w:r>
        <w:rPr>
          <w:lang w:bidi="fa-IR"/>
        </w:rPr>
        <w:t xml:space="preserve">19. ACTIVATION CODE: …………………………………….. MN-00335-P-45656-00495 </w:t>
      </w:r>
    </w:p>
    <w:p w14:paraId="68A842A5" w14:textId="4F5E041F" w:rsidR="00F255BC" w:rsidRDefault="00F255BC" w:rsidP="00F255BC">
      <w:pPr>
        <w:pStyle w:val="ab"/>
        <w:rPr>
          <w:lang w:bidi="fa-IR"/>
        </w:rPr>
      </w:pPr>
      <w:r>
        <w:rPr>
          <w:lang w:bidi="fa-IR"/>
        </w:rPr>
        <w:t>20. BIS TRANSACTION: ……………………………… LTOD04305305043058878757</w:t>
      </w:r>
    </w:p>
    <w:p w14:paraId="1A11AD8D" w14:textId="234A0107" w:rsidR="00F255BC" w:rsidRDefault="00F255BC" w:rsidP="00F255BC">
      <w:pPr>
        <w:pStyle w:val="ab"/>
        <w:rPr>
          <w:lang w:bidi="fa-IR"/>
        </w:rPr>
      </w:pPr>
      <w:r>
        <w:rPr>
          <w:lang w:bidi="fa-IR"/>
        </w:rPr>
        <w:lastRenderedPageBreak/>
        <w:t xml:space="preserve">==================== OFFICERS AUTHORISATION ===================== </w:t>
      </w:r>
    </w:p>
    <w:p w14:paraId="333BCC7F" w14:textId="77777777" w:rsidR="00F255BC" w:rsidRDefault="00F255BC" w:rsidP="00F255BC">
      <w:pPr>
        <w:pStyle w:val="ab"/>
        <w:rPr>
          <w:lang w:bidi="fa-IR"/>
        </w:rPr>
      </w:pPr>
      <w:r>
        <w:rPr>
          <w:lang w:bidi="fa-IR"/>
        </w:rPr>
        <w:t xml:space="preserve">&gt;&gt;&gt;BARCLAYS BANK PLC OFFICERS AUTHORISATION: </w:t>
      </w:r>
    </w:p>
    <w:p w14:paraId="1820E88D" w14:textId="77777777" w:rsidR="00F255BC" w:rsidRDefault="00F255BC" w:rsidP="00F255BC">
      <w:pPr>
        <w:pStyle w:val="ab"/>
        <w:rPr>
          <w:lang w:bidi="fa-IR"/>
        </w:rPr>
      </w:pPr>
      <w:r>
        <w:rPr>
          <w:lang w:bidi="fa-IR"/>
        </w:rPr>
        <w:t xml:space="preserve">&gt;&gt;&gt;Mr. Robert Le Blanc </w:t>
      </w:r>
    </w:p>
    <w:p w14:paraId="4186167B" w14:textId="77777777" w:rsidR="00F255BC" w:rsidRDefault="00F255BC" w:rsidP="00F255BC">
      <w:pPr>
        <w:pStyle w:val="ab"/>
        <w:rPr>
          <w:lang w:bidi="fa-IR"/>
        </w:rPr>
      </w:pPr>
      <w:r>
        <w:rPr>
          <w:lang w:bidi="fa-IR"/>
        </w:rPr>
        <w:t xml:space="preserve">&gt;&gt;&gt;Chief Risk Officer </w:t>
      </w:r>
    </w:p>
    <w:p w14:paraId="50193B6F" w14:textId="77777777" w:rsidR="00F255BC" w:rsidRDefault="00F255BC" w:rsidP="00F255BC">
      <w:pPr>
        <w:pStyle w:val="ab"/>
        <w:rPr>
          <w:lang w:bidi="fa-IR"/>
        </w:rPr>
      </w:pPr>
      <w:r>
        <w:rPr>
          <w:lang w:bidi="fa-IR"/>
        </w:rPr>
        <w:t xml:space="preserve">&gt;&gt;&gt;PIN: 442844GB </w:t>
      </w:r>
    </w:p>
    <w:p w14:paraId="7309E77D" w14:textId="77777777" w:rsidR="00F255BC" w:rsidRDefault="00F255BC" w:rsidP="00F255BC">
      <w:pPr>
        <w:pStyle w:val="ab"/>
        <w:rPr>
          <w:lang w:bidi="fa-IR"/>
        </w:rPr>
      </w:pPr>
      <w:r>
        <w:rPr>
          <w:lang w:bidi="fa-IR"/>
        </w:rPr>
        <w:t xml:space="preserve">&gt;&gt;&gt;E-Mail: Robert.leblanc@ukbarclays.com </w:t>
      </w:r>
    </w:p>
    <w:p w14:paraId="5E02A244" w14:textId="77777777" w:rsidR="00F255BC" w:rsidRDefault="00F255BC" w:rsidP="00F255BC">
      <w:pPr>
        <w:pStyle w:val="ab"/>
        <w:rPr>
          <w:lang w:bidi="fa-IR"/>
        </w:rPr>
      </w:pPr>
      <w:r>
        <w:rPr>
          <w:lang w:bidi="fa-IR"/>
        </w:rPr>
        <w:t xml:space="preserve">&gt;&gt;&gt;Mr. Richard Lowe </w:t>
      </w:r>
    </w:p>
    <w:p w14:paraId="2617EE49" w14:textId="77777777" w:rsidR="00F255BC" w:rsidRDefault="00F255BC" w:rsidP="00F255BC">
      <w:pPr>
        <w:pStyle w:val="ab"/>
        <w:rPr>
          <w:lang w:bidi="fa-IR"/>
        </w:rPr>
      </w:pPr>
      <w:r>
        <w:rPr>
          <w:lang w:bidi="fa-IR"/>
        </w:rPr>
        <w:t xml:space="preserve">&gt;&gt;&gt;Chief Executive Officer </w:t>
      </w:r>
    </w:p>
    <w:p w14:paraId="7F1D295A" w14:textId="77777777" w:rsidR="00F255BC" w:rsidRDefault="00F255BC" w:rsidP="00F255BC">
      <w:pPr>
        <w:pStyle w:val="ab"/>
        <w:rPr>
          <w:lang w:bidi="fa-IR"/>
        </w:rPr>
      </w:pPr>
      <w:r>
        <w:rPr>
          <w:lang w:bidi="fa-IR"/>
        </w:rPr>
        <w:t xml:space="preserve">&gt;&gt;&gt;PIN: 100537GB </w:t>
      </w:r>
    </w:p>
    <w:p w14:paraId="1CC862CD" w14:textId="77777777" w:rsidR="00F255BC" w:rsidRDefault="00F255BC" w:rsidP="00F255BC">
      <w:pPr>
        <w:pStyle w:val="ab"/>
        <w:rPr>
          <w:lang w:bidi="fa-IR"/>
        </w:rPr>
      </w:pPr>
      <w:r>
        <w:rPr>
          <w:lang w:bidi="fa-IR"/>
        </w:rPr>
        <w:t xml:space="preserve">&gt;&gt;&gt;SSN: 4428 </w:t>
      </w:r>
    </w:p>
    <w:p w14:paraId="4E8304C0" w14:textId="77777777" w:rsidR="00F255BC" w:rsidRDefault="00F255BC" w:rsidP="00F255BC">
      <w:pPr>
        <w:pStyle w:val="ab"/>
        <w:rPr>
          <w:lang w:bidi="fa-IR"/>
        </w:rPr>
      </w:pPr>
      <w:r>
        <w:rPr>
          <w:lang w:bidi="fa-IR"/>
        </w:rPr>
        <w:t xml:space="preserve">&gt;&gt;&gt;SIC CODE: 782 </w:t>
      </w:r>
    </w:p>
    <w:p w14:paraId="135A0F05" w14:textId="77777777" w:rsidR="00F255BC" w:rsidRDefault="00F255BC" w:rsidP="00F255BC">
      <w:pPr>
        <w:pStyle w:val="ab"/>
        <w:rPr>
          <w:lang w:bidi="fa-IR"/>
        </w:rPr>
      </w:pPr>
      <w:r>
        <w:rPr>
          <w:lang w:bidi="fa-IR"/>
        </w:rPr>
        <w:t xml:space="preserve">&gt;&gt;&gt;Director ID: 946629456 </w:t>
      </w:r>
    </w:p>
    <w:p w14:paraId="00FF016C" w14:textId="77777777" w:rsidR="00F255BC" w:rsidRDefault="00F255BC" w:rsidP="00F255BC">
      <w:pPr>
        <w:pStyle w:val="ab"/>
        <w:rPr>
          <w:lang w:bidi="fa-IR"/>
        </w:rPr>
      </w:pPr>
      <w:r>
        <w:rPr>
          <w:lang w:bidi="fa-IR"/>
        </w:rPr>
        <w:t xml:space="preserve">&gt;&gt;&gt;Phone: +44(0)1624 684 444 </w:t>
      </w:r>
    </w:p>
    <w:p w14:paraId="3A70952A" w14:textId="51E62E1A" w:rsidR="00F255BC" w:rsidRPr="00C926CC" w:rsidRDefault="00F255BC" w:rsidP="00B32C19">
      <w:pPr>
        <w:pStyle w:val="ab"/>
        <w:rPr>
          <w:rtl/>
          <w:lang w:bidi="fa-IR"/>
        </w:rPr>
      </w:pPr>
      <w:r>
        <w:rPr>
          <w:lang w:bidi="fa-IR"/>
        </w:rPr>
        <w:t>&gt;&gt;&gt;Steur ID: BARC94714289</w:t>
      </w:r>
    </w:p>
    <w:sectPr w:rsidR="00F255BC" w:rsidRPr="00C926CC" w:rsidSect="006719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1B"/>
    <w:rsid w:val="000005E5"/>
    <w:rsid w:val="000302AA"/>
    <w:rsid w:val="00060CAF"/>
    <w:rsid w:val="000B29D2"/>
    <w:rsid w:val="000F1B7C"/>
    <w:rsid w:val="00124B4B"/>
    <w:rsid w:val="0013598A"/>
    <w:rsid w:val="00195B1B"/>
    <w:rsid w:val="001B7EAD"/>
    <w:rsid w:val="001C24C5"/>
    <w:rsid w:val="001E551F"/>
    <w:rsid w:val="0039162F"/>
    <w:rsid w:val="003B0DCD"/>
    <w:rsid w:val="003D7C94"/>
    <w:rsid w:val="00442B3C"/>
    <w:rsid w:val="00462AA2"/>
    <w:rsid w:val="005D5B4D"/>
    <w:rsid w:val="006719E9"/>
    <w:rsid w:val="006F0754"/>
    <w:rsid w:val="00787B57"/>
    <w:rsid w:val="00883446"/>
    <w:rsid w:val="009016FA"/>
    <w:rsid w:val="0096090C"/>
    <w:rsid w:val="00AF1486"/>
    <w:rsid w:val="00B32C19"/>
    <w:rsid w:val="00C926CC"/>
    <w:rsid w:val="00D87780"/>
    <w:rsid w:val="00E94641"/>
    <w:rsid w:val="00EE5FE9"/>
    <w:rsid w:val="00F255B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3B4F"/>
  <w15:chartTrackingRefBased/>
  <w15:docId w15:val="{748346B8-CD4D-F548-BE78-877E3407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B3C"/>
  </w:style>
  <w:style w:type="paragraph" w:styleId="a0">
    <w:name w:val="heading 1"/>
    <w:basedOn w:val="a"/>
    <w:next w:val="a"/>
    <w:link w:val="a1"/>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442B3C"/>
    <w:pPr>
      <w:keepNext/>
      <w:spacing w:before="240" w:after="60"/>
      <w:outlineLvl w:val="3"/>
    </w:pPr>
    <w:rPr>
      <w:b/>
      <w:bCs/>
      <w:sz w:val="28"/>
      <w:szCs w:val="28"/>
    </w:rPr>
  </w:style>
  <w:style w:type="paragraph" w:styleId="5">
    <w:name w:val="heading 5"/>
    <w:basedOn w:val="a"/>
    <w:next w:val="a"/>
    <w:link w:val="50"/>
    <w:uiPriority w:val="9"/>
    <w:semiHidden/>
    <w:unhideWhenUsed/>
    <w:qFormat/>
    <w:rsid w:val="00442B3C"/>
    <w:pPr>
      <w:spacing w:before="240" w:after="60"/>
      <w:outlineLvl w:val="4"/>
    </w:pPr>
    <w:rPr>
      <w:b/>
      <w:bCs/>
      <w:i/>
      <w:iCs/>
      <w:sz w:val="26"/>
      <w:szCs w:val="26"/>
    </w:rPr>
  </w:style>
  <w:style w:type="paragraph" w:styleId="6">
    <w:name w:val="heading 6"/>
    <w:basedOn w:val="a"/>
    <w:next w:val="a"/>
    <w:link w:val="60"/>
    <w:uiPriority w:val="9"/>
    <w:semiHidden/>
    <w:unhideWhenUsed/>
    <w:qFormat/>
    <w:rsid w:val="00442B3C"/>
    <w:pPr>
      <w:spacing w:before="240" w:after="60"/>
      <w:outlineLvl w:val="5"/>
    </w:pPr>
    <w:rPr>
      <w:b/>
      <w:bCs/>
      <w:sz w:val="22"/>
      <w:szCs w:val="22"/>
    </w:rPr>
  </w:style>
  <w:style w:type="paragraph" w:styleId="7">
    <w:name w:val="heading 7"/>
    <w:basedOn w:val="a"/>
    <w:next w:val="a"/>
    <w:link w:val="70"/>
    <w:uiPriority w:val="9"/>
    <w:semiHidden/>
    <w:unhideWhenUsed/>
    <w:qFormat/>
    <w:rsid w:val="00442B3C"/>
    <w:pPr>
      <w:spacing w:before="240" w:after="60"/>
      <w:outlineLvl w:val="6"/>
    </w:pPr>
  </w:style>
  <w:style w:type="paragraph" w:styleId="8">
    <w:name w:val="heading 8"/>
    <w:basedOn w:val="a"/>
    <w:next w:val="a"/>
    <w:link w:val="80"/>
    <w:uiPriority w:val="9"/>
    <w:semiHidden/>
    <w:unhideWhenUsed/>
    <w:qFormat/>
    <w:rsid w:val="00442B3C"/>
    <w:pPr>
      <w:spacing w:before="240" w:after="60"/>
      <w:outlineLvl w:val="7"/>
    </w:pPr>
    <w:rPr>
      <w:i/>
      <w:iCs/>
    </w:rPr>
  </w:style>
  <w:style w:type="paragraph" w:styleId="9">
    <w:name w:val="heading 9"/>
    <w:basedOn w:val="a"/>
    <w:next w:val="a"/>
    <w:link w:val="90"/>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1">
    <w:name w:val="عنوان ۱ نویسه"/>
    <w:basedOn w:val="a2"/>
    <w:link w:val="a0"/>
    <w:uiPriority w:val="9"/>
    <w:rPr>
      <w:rFonts w:asciiTheme="majorHAnsi" w:eastAsiaTheme="majorEastAsia" w:hAnsiTheme="majorHAnsi"/>
      <w:b/>
      <w:bCs/>
      <w:kern w:val="32"/>
      <w:sz w:val="32"/>
      <w:szCs w:val="32"/>
    </w:rPr>
  </w:style>
  <w:style w:type="character" w:customStyle="1" w:styleId="20">
    <w:name w:val="عنوان 2 نویسه"/>
    <w:basedOn w:val="a2"/>
    <w:link w:val="2"/>
    <w:uiPriority w:val="9"/>
    <w:semiHidden/>
    <w:rPr>
      <w:rFonts w:asciiTheme="majorHAnsi" w:eastAsiaTheme="majorEastAsia" w:hAnsiTheme="majorHAnsi"/>
      <w:b/>
      <w:bCs/>
      <w:i/>
      <w:iCs/>
      <w:sz w:val="28"/>
      <w:szCs w:val="28"/>
    </w:rPr>
  </w:style>
  <w:style w:type="character" w:customStyle="1" w:styleId="30">
    <w:name w:val="عنوان 3 نویسه"/>
    <w:basedOn w:val="a2"/>
    <w:link w:val="3"/>
    <w:uiPriority w:val="9"/>
    <w:semiHidden/>
    <w:rPr>
      <w:rFonts w:asciiTheme="majorHAnsi" w:eastAsiaTheme="majorEastAsia" w:hAnsiTheme="majorHAnsi"/>
      <w:b/>
      <w:bCs/>
      <w:sz w:val="26"/>
      <w:szCs w:val="26"/>
    </w:rPr>
  </w:style>
  <w:style w:type="character" w:customStyle="1" w:styleId="40">
    <w:name w:val="عنوان 4 نویسه"/>
    <w:basedOn w:val="a2"/>
    <w:link w:val="4"/>
    <w:uiPriority w:val="9"/>
    <w:semiHidden/>
    <w:rPr>
      <w:b/>
      <w:bCs/>
      <w:sz w:val="28"/>
      <w:szCs w:val="28"/>
    </w:rPr>
  </w:style>
  <w:style w:type="character" w:customStyle="1" w:styleId="50">
    <w:name w:val="سرصفحه 5 نویسه"/>
    <w:basedOn w:val="a2"/>
    <w:link w:val="5"/>
    <w:uiPriority w:val="9"/>
    <w:semiHidden/>
    <w:rPr>
      <w:b/>
      <w:bCs/>
      <w:i/>
      <w:iCs/>
      <w:sz w:val="26"/>
      <w:szCs w:val="26"/>
    </w:rPr>
  </w:style>
  <w:style w:type="character" w:customStyle="1" w:styleId="60">
    <w:name w:val="سرصفحه 6 نویسه"/>
    <w:basedOn w:val="a2"/>
    <w:link w:val="6"/>
    <w:uiPriority w:val="9"/>
    <w:semiHidden/>
    <w:rPr>
      <w:b/>
      <w:bCs/>
    </w:rPr>
  </w:style>
  <w:style w:type="character" w:customStyle="1" w:styleId="70">
    <w:name w:val="سرصفحه 7 نویسه"/>
    <w:basedOn w:val="a2"/>
    <w:link w:val="7"/>
    <w:uiPriority w:val="9"/>
    <w:semiHidden/>
    <w:rPr>
      <w:sz w:val="24"/>
      <w:szCs w:val="24"/>
    </w:rPr>
  </w:style>
  <w:style w:type="character" w:customStyle="1" w:styleId="80">
    <w:name w:val="سرصفحه 8 نویسه"/>
    <w:basedOn w:val="a2"/>
    <w:link w:val="8"/>
    <w:uiPriority w:val="9"/>
    <w:semiHidden/>
    <w:rPr>
      <w:i/>
      <w:iCs/>
      <w:sz w:val="24"/>
      <w:szCs w:val="24"/>
    </w:rPr>
  </w:style>
  <w:style w:type="character" w:customStyle="1" w:styleId="90">
    <w:name w:val="سرصفحه 9 نویسه"/>
    <w:basedOn w:val="a2"/>
    <w:link w:val="9"/>
    <w:uiPriority w:val="9"/>
    <w:semiHidden/>
    <w:rPr>
      <w:rFonts w:asciiTheme="majorHAnsi" w:eastAsiaTheme="majorEastAsia" w:hAnsiTheme="majorHAnsi"/>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a6">
    <w:name w:val="عنوان نویسه"/>
    <w:basedOn w:val="a2"/>
    <w:link w:val="a5"/>
    <w:uiPriority w:val="10"/>
    <w:rPr>
      <w:rFonts w:asciiTheme="majorHAnsi" w:eastAsiaTheme="majorEastAsia" w:hAnsiTheme="majorHAnsi"/>
      <w:b/>
      <w:bCs/>
      <w:kern w:val="28"/>
      <w:sz w:val="32"/>
      <w:szCs w:val="32"/>
    </w:rPr>
  </w:style>
  <w:style w:type="paragraph" w:styleId="a7">
    <w:name w:val="Subtitle"/>
    <w:basedOn w:val="a"/>
    <w:next w:val="a"/>
    <w:link w:val="a8"/>
    <w:uiPriority w:val="11"/>
    <w:qFormat/>
    <w:pPr>
      <w:spacing w:after="60"/>
      <w:jc w:val="center"/>
      <w:outlineLvl w:val="1"/>
    </w:pPr>
    <w:rPr>
      <w:rFonts w:asciiTheme="majorHAnsi" w:eastAsiaTheme="majorEastAsia" w:hAnsiTheme="majorHAnsi"/>
    </w:rPr>
  </w:style>
  <w:style w:type="character" w:customStyle="1" w:styleId="a8">
    <w:name w:val="زیر نویس نویسه"/>
    <w:basedOn w:val="a2"/>
    <w:link w:val="a7"/>
    <w:uiPriority w:val="11"/>
    <w:rPr>
      <w:rFonts w:asciiTheme="majorHAnsi" w:eastAsiaTheme="majorEastAsia" w:hAnsiTheme="majorHAnsi"/>
      <w:sz w:val="24"/>
      <w:szCs w:val="24"/>
    </w:rPr>
  </w:style>
  <w:style w:type="character" w:styleId="a9">
    <w:name w:val="Strong"/>
    <w:basedOn w:val="a2"/>
    <w:uiPriority w:val="22"/>
    <w:qFormat/>
    <w:rPr>
      <w:b/>
      <w:bCs/>
    </w:rPr>
  </w:style>
  <w:style w:type="character" w:styleId="aa">
    <w:name w:val="Emphasis"/>
    <w:basedOn w:val="a2"/>
    <w:uiPriority w:val="20"/>
    <w:qFormat/>
    <w:rPr>
      <w:rFonts w:asciiTheme="minorHAnsi" w:hAnsiTheme="minorHAnsi"/>
      <w:b/>
      <w:i/>
      <w:iCs/>
    </w:rPr>
  </w:style>
  <w:style w:type="paragraph" w:styleId="ab">
    <w:name w:val="No Spacing"/>
    <w:basedOn w:val="a"/>
    <w:uiPriority w:val="1"/>
    <w:qFormat/>
    <w:rPr>
      <w:szCs w:val="32"/>
    </w:rPr>
  </w:style>
  <w:style w:type="paragraph" w:styleId="ac">
    <w:name w:val="Quote"/>
    <w:basedOn w:val="a"/>
    <w:next w:val="a"/>
    <w:link w:val="ad"/>
    <w:uiPriority w:val="29"/>
    <w:qFormat/>
    <w:rPr>
      <w:i/>
    </w:rPr>
  </w:style>
  <w:style w:type="character" w:customStyle="1" w:styleId="ad">
    <w:name w:val="نقل قول نویسه"/>
    <w:basedOn w:val="a2"/>
    <w:link w:val="ac"/>
    <w:uiPriority w:val="29"/>
    <w:rPr>
      <w:i/>
      <w:sz w:val="24"/>
      <w:szCs w:val="24"/>
    </w:rPr>
  </w:style>
  <w:style w:type="paragraph" w:styleId="ae">
    <w:name w:val="Intense Quote"/>
    <w:basedOn w:val="a"/>
    <w:next w:val="a"/>
    <w:link w:val="af"/>
    <w:uiPriority w:val="30"/>
    <w:qFormat/>
    <w:pPr>
      <w:ind w:left="720" w:right="720"/>
    </w:pPr>
    <w:rPr>
      <w:b/>
      <w:i/>
      <w:szCs w:val="22"/>
    </w:rPr>
  </w:style>
  <w:style w:type="character" w:customStyle="1" w:styleId="af">
    <w:name w:val="نقل قول قوی نویسه"/>
    <w:basedOn w:val="a2"/>
    <w:link w:val="ae"/>
    <w:uiPriority w:val="30"/>
    <w:rPr>
      <w:b/>
      <w:i/>
      <w:sz w:val="24"/>
    </w:rPr>
  </w:style>
  <w:style w:type="character" w:styleId="af0">
    <w:name w:val="Subtle Emphasis"/>
    <w:uiPriority w:val="19"/>
    <w:qFormat/>
    <w:rPr>
      <w:i/>
      <w:color w:val="5A5A5A" w:themeColor="text1" w:themeTint="A5"/>
    </w:rPr>
  </w:style>
  <w:style w:type="character" w:styleId="af1">
    <w:name w:val="Intense Emphasis"/>
    <w:basedOn w:val="a2"/>
    <w:uiPriority w:val="21"/>
    <w:qFormat/>
    <w:rPr>
      <w:b/>
      <w:i/>
      <w:sz w:val="24"/>
      <w:szCs w:val="24"/>
      <w:u w:val="single"/>
    </w:rPr>
  </w:style>
  <w:style w:type="character" w:styleId="af2">
    <w:name w:val="Subtle Reference"/>
    <w:basedOn w:val="a2"/>
    <w:uiPriority w:val="31"/>
    <w:qFormat/>
    <w:rPr>
      <w:sz w:val="24"/>
      <w:szCs w:val="24"/>
      <w:u w:val="single"/>
    </w:rPr>
  </w:style>
  <w:style w:type="character" w:styleId="af3">
    <w:name w:val="Intense Reference"/>
    <w:basedOn w:val="a2"/>
    <w:uiPriority w:val="32"/>
    <w:qFormat/>
    <w:rPr>
      <w:b/>
      <w:sz w:val="24"/>
      <w:u w:val="single"/>
    </w:rPr>
  </w:style>
  <w:style w:type="character" w:styleId="af4">
    <w:name w:val="Book Title"/>
    <w:basedOn w:val="a2"/>
    <w:uiPriority w:val="33"/>
    <w:qFormat/>
    <w:rPr>
      <w:rFonts w:asciiTheme="majorHAnsi" w:eastAsiaTheme="majorEastAsia" w:hAnsiTheme="majorHAnsi"/>
      <w:b/>
      <w:i/>
      <w:sz w:val="24"/>
      <w:szCs w:val="24"/>
    </w:rPr>
  </w:style>
  <w:style w:type="paragraph" w:styleId="af5">
    <w:name w:val="TOC Heading"/>
    <w:basedOn w:val="a0"/>
    <w:next w:val="a"/>
    <w:uiPriority w:val="39"/>
    <w:semiHidden/>
    <w:unhideWhenUsed/>
    <w:qFormat/>
    <w:pPr>
      <w:outlineLvl w:val="9"/>
    </w:pPr>
  </w:style>
  <w:style w:type="paragraph" w:styleId="af6">
    <w:name w:val="caption"/>
    <w:basedOn w:val="a"/>
    <w:next w:val="a"/>
    <w:uiPriority w:val="35"/>
    <w:semiHidden/>
    <w:unhideWhenUsed/>
    <w:rsid w:val="000005E5"/>
    <w:pPr>
      <w:spacing w:after="200" w:line="240" w:lineRule="auto"/>
    </w:pPr>
    <w:rPr>
      <w:i/>
      <w:iCs/>
      <w:color w:val="6E747A" w:themeColor="text2"/>
      <w:sz w:val="22"/>
      <w:szCs w:val="18"/>
    </w:rPr>
  </w:style>
  <w:style w:type="paragraph" w:styleId="af7">
    <w:name w:val="Balloon Text"/>
    <w:basedOn w:val="a"/>
    <w:link w:val="af8"/>
    <w:uiPriority w:val="99"/>
    <w:semiHidden/>
    <w:unhideWhenUsed/>
    <w:rsid w:val="000005E5"/>
    <w:pPr>
      <w:spacing w:line="240" w:lineRule="auto"/>
    </w:pPr>
    <w:rPr>
      <w:rFonts w:ascii="Segoe UI" w:hAnsi="Segoe UI" w:cs="Segoe UI"/>
      <w:sz w:val="22"/>
      <w:szCs w:val="18"/>
    </w:rPr>
  </w:style>
  <w:style w:type="character" w:customStyle="1" w:styleId="af8">
    <w:name w:val="متن بادکنک نویسه"/>
    <w:basedOn w:val="a2"/>
    <w:link w:val="af7"/>
    <w:uiPriority w:val="99"/>
    <w:semiHidden/>
    <w:rsid w:val="000005E5"/>
    <w:rPr>
      <w:rFonts w:ascii="Segoe UI" w:hAnsi="Segoe UI" w:cs="Segoe UI"/>
      <w:sz w:val="22"/>
      <w:szCs w:val="18"/>
    </w:rPr>
  </w:style>
  <w:style w:type="paragraph" w:styleId="31">
    <w:name w:val="Body Text 3"/>
    <w:basedOn w:val="a"/>
    <w:link w:val="32"/>
    <w:uiPriority w:val="99"/>
    <w:semiHidden/>
    <w:unhideWhenUsed/>
    <w:rsid w:val="000005E5"/>
    <w:pPr>
      <w:spacing w:after="120"/>
    </w:pPr>
    <w:rPr>
      <w:sz w:val="22"/>
      <w:szCs w:val="16"/>
    </w:rPr>
  </w:style>
  <w:style w:type="character" w:customStyle="1" w:styleId="32">
    <w:name w:val="متن بدنه 3 نویسه"/>
    <w:basedOn w:val="a2"/>
    <w:link w:val="31"/>
    <w:uiPriority w:val="99"/>
    <w:semiHidden/>
    <w:rsid w:val="000005E5"/>
    <w:rPr>
      <w:sz w:val="22"/>
      <w:szCs w:val="16"/>
    </w:rPr>
  </w:style>
  <w:style w:type="paragraph" w:styleId="33">
    <w:name w:val="Body Text Indent 3"/>
    <w:basedOn w:val="a"/>
    <w:link w:val="34"/>
    <w:uiPriority w:val="99"/>
    <w:semiHidden/>
    <w:unhideWhenUsed/>
    <w:rsid w:val="000005E5"/>
    <w:pPr>
      <w:spacing w:after="120"/>
      <w:ind w:left="360"/>
    </w:pPr>
    <w:rPr>
      <w:sz w:val="22"/>
      <w:szCs w:val="16"/>
    </w:rPr>
  </w:style>
  <w:style w:type="character" w:customStyle="1" w:styleId="34">
    <w:name w:val="تورفتگی متن بدنه 3 نویسه"/>
    <w:basedOn w:val="a2"/>
    <w:link w:val="33"/>
    <w:uiPriority w:val="99"/>
    <w:semiHidden/>
    <w:rsid w:val="000005E5"/>
    <w:rPr>
      <w:sz w:val="22"/>
      <w:szCs w:val="16"/>
    </w:rPr>
  </w:style>
  <w:style w:type="character" w:styleId="af9">
    <w:name w:val="annotation reference"/>
    <w:basedOn w:val="a2"/>
    <w:uiPriority w:val="99"/>
    <w:semiHidden/>
    <w:unhideWhenUsed/>
    <w:rsid w:val="000005E5"/>
    <w:rPr>
      <w:sz w:val="22"/>
      <w:szCs w:val="16"/>
    </w:rPr>
  </w:style>
  <w:style w:type="paragraph" w:styleId="afa">
    <w:name w:val="annotation text"/>
    <w:basedOn w:val="a"/>
    <w:link w:val="afb"/>
    <w:uiPriority w:val="99"/>
    <w:semiHidden/>
    <w:unhideWhenUsed/>
    <w:rsid w:val="000005E5"/>
    <w:pPr>
      <w:spacing w:line="240" w:lineRule="auto"/>
    </w:pPr>
    <w:rPr>
      <w:sz w:val="22"/>
      <w:szCs w:val="20"/>
    </w:rPr>
  </w:style>
  <w:style w:type="character" w:customStyle="1" w:styleId="afb">
    <w:name w:val="متن نظر نویسه"/>
    <w:basedOn w:val="a2"/>
    <w:link w:val="afa"/>
    <w:uiPriority w:val="99"/>
    <w:semiHidden/>
    <w:rsid w:val="000005E5"/>
    <w:rPr>
      <w:sz w:val="22"/>
      <w:szCs w:val="20"/>
    </w:rPr>
  </w:style>
  <w:style w:type="paragraph" w:styleId="afc">
    <w:name w:val="annotation subject"/>
    <w:basedOn w:val="afa"/>
    <w:next w:val="afa"/>
    <w:link w:val="afd"/>
    <w:uiPriority w:val="99"/>
    <w:semiHidden/>
    <w:unhideWhenUsed/>
    <w:rsid w:val="000005E5"/>
    <w:rPr>
      <w:b/>
      <w:bCs/>
    </w:rPr>
  </w:style>
  <w:style w:type="character" w:customStyle="1" w:styleId="afd">
    <w:name w:val="موضوع توضیح نویسه"/>
    <w:basedOn w:val="afb"/>
    <w:link w:val="afc"/>
    <w:uiPriority w:val="99"/>
    <w:semiHidden/>
    <w:rsid w:val="000005E5"/>
    <w:rPr>
      <w:b/>
      <w:bCs/>
      <w:sz w:val="22"/>
      <w:szCs w:val="20"/>
    </w:rPr>
  </w:style>
  <w:style w:type="paragraph" w:styleId="afe">
    <w:name w:val="Document Map"/>
    <w:basedOn w:val="a"/>
    <w:link w:val="aff"/>
    <w:uiPriority w:val="99"/>
    <w:semiHidden/>
    <w:unhideWhenUsed/>
    <w:rsid w:val="000005E5"/>
    <w:pPr>
      <w:spacing w:line="240" w:lineRule="auto"/>
    </w:pPr>
    <w:rPr>
      <w:rFonts w:ascii="Segoe UI" w:hAnsi="Segoe UI" w:cs="Segoe UI"/>
      <w:sz w:val="22"/>
      <w:szCs w:val="16"/>
    </w:rPr>
  </w:style>
  <w:style w:type="character" w:customStyle="1" w:styleId="aff">
    <w:name w:val="طرح سند نویسه"/>
    <w:basedOn w:val="a2"/>
    <w:link w:val="afe"/>
    <w:uiPriority w:val="99"/>
    <w:semiHidden/>
    <w:rsid w:val="000005E5"/>
    <w:rPr>
      <w:rFonts w:ascii="Segoe UI" w:hAnsi="Segoe UI" w:cs="Segoe UI"/>
      <w:sz w:val="22"/>
      <w:szCs w:val="16"/>
    </w:rPr>
  </w:style>
  <w:style w:type="paragraph" w:styleId="aff0">
    <w:name w:val="endnote text"/>
    <w:basedOn w:val="a"/>
    <w:link w:val="aff1"/>
    <w:uiPriority w:val="99"/>
    <w:semiHidden/>
    <w:unhideWhenUsed/>
    <w:rsid w:val="000005E5"/>
    <w:pPr>
      <w:spacing w:line="240" w:lineRule="auto"/>
    </w:pPr>
    <w:rPr>
      <w:sz w:val="22"/>
      <w:szCs w:val="20"/>
    </w:rPr>
  </w:style>
  <w:style w:type="character" w:customStyle="1" w:styleId="aff1">
    <w:name w:val="متن یادداشت پایانی نویسه"/>
    <w:basedOn w:val="a2"/>
    <w:link w:val="aff0"/>
    <w:uiPriority w:val="99"/>
    <w:semiHidden/>
    <w:rsid w:val="000005E5"/>
    <w:rPr>
      <w:sz w:val="22"/>
      <w:szCs w:val="20"/>
    </w:rPr>
  </w:style>
  <w:style w:type="paragraph" w:styleId="aff2">
    <w:name w:val="envelope return"/>
    <w:basedOn w:val="a"/>
    <w:uiPriority w:val="99"/>
    <w:semiHidden/>
    <w:unhideWhenUsed/>
    <w:rsid w:val="000005E5"/>
    <w:pPr>
      <w:spacing w:line="240" w:lineRule="auto"/>
    </w:pPr>
    <w:rPr>
      <w:rFonts w:asciiTheme="majorHAnsi" w:eastAsiaTheme="majorEastAsia" w:hAnsiTheme="majorHAnsi" w:cstheme="majorBidi"/>
      <w:sz w:val="22"/>
      <w:szCs w:val="20"/>
    </w:rPr>
  </w:style>
  <w:style w:type="paragraph" w:styleId="aff3">
    <w:name w:val="footnote text"/>
    <w:basedOn w:val="a"/>
    <w:link w:val="aff4"/>
    <w:uiPriority w:val="99"/>
    <w:semiHidden/>
    <w:unhideWhenUsed/>
    <w:rsid w:val="000005E5"/>
    <w:pPr>
      <w:spacing w:line="240" w:lineRule="auto"/>
    </w:pPr>
    <w:rPr>
      <w:sz w:val="22"/>
      <w:szCs w:val="20"/>
    </w:rPr>
  </w:style>
  <w:style w:type="character" w:customStyle="1" w:styleId="aff4">
    <w:name w:val="متن پاورقی نویسه"/>
    <w:basedOn w:val="a2"/>
    <w:link w:val="aff3"/>
    <w:uiPriority w:val="99"/>
    <w:semiHidden/>
    <w:rsid w:val="000005E5"/>
    <w:rPr>
      <w:sz w:val="22"/>
      <w:szCs w:val="20"/>
    </w:rPr>
  </w:style>
  <w:style w:type="character" w:styleId="HTML">
    <w:name w:val="HTML Code"/>
    <w:basedOn w:val="a2"/>
    <w:uiPriority w:val="99"/>
    <w:semiHidden/>
    <w:unhideWhenUsed/>
    <w:rsid w:val="000005E5"/>
    <w:rPr>
      <w:rFonts w:ascii="Consolas" w:hAnsi="Consolas"/>
      <w:sz w:val="22"/>
      <w:szCs w:val="20"/>
    </w:rPr>
  </w:style>
  <w:style w:type="character" w:styleId="HTML0">
    <w:name w:val="HTML Keyboard"/>
    <w:basedOn w:val="a2"/>
    <w:uiPriority w:val="99"/>
    <w:semiHidden/>
    <w:unhideWhenUsed/>
    <w:rsid w:val="000005E5"/>
    <w:rPr>
      <w:rFonts w:ascii="Consolas" w:hAnsi="Consolas"/>
      <w:sz w:val="22"/>
      <w:szCs w:val="20"/>
    </w:rPr>
  </w:style>
  <w:style w:type="paragraph" w:styleId="HTML1">
    <w:name w:val="HTML Preformatted"/>
    <w:basedOn w:val="a"/>
    <w:link w:val="HTML2"/>
    <w:uiPriority w:val="99"/>
    <w:semiHidden/>
    <w:unhideWhenUsed/>
    <w:rsid w:val="000005E5"/>
    <w:pPr>
      <w:spacing w:line="240" w:lineRule="auto"/>
    </w:pPr>
    <w:rPr>
      <w:rFonts w:ascii="Consolas" w:hAnsi="Consolas"/>
      <w:sz w:val="22"/>
      <w:szCs w:val="20"/>
    </w:rPr>
  </w:style>
  <w:style w:type="character" w:customStyle="1" w:styleId="HTML2">
    <w:name w:val="از پیش قالب بندی شده HTML نویسه"/>
    <w:basedOn w:val="a2"/>
    <w:link w:val="HTML1"/>
    <w:uiPriority w:val="99"/>
    <w:semiHidden/>
    <w:rsid w:val="000005E5"/>
    <w:rPr>
      <w:rFonts w:ascii="Consolas" w:hAnsi="Consolas"/>
      <w:sz w:val="22"/>
      <w:szCs w:val="20"/>
    </w:rPr>
  </w:style>
  <w:style w:type="character" w:styleId="HTML3">
    <w:name w:val="HTML Typewriter"/>
    <w:basedOn w:val="a2"/>
    <w:uiPriority w:val="99"/>
    <w:semiHidden/>
    <w:unhideWhenUsed/>
    <w:rsid w:val="000005E5"/>
    <w:rPr>
      <w:rFonts w:ascii="Consolas" w:hAnsi="Consolas"/>
      <w:sz w:val="22"/>
      <w:szCs w:val="20"/>
    </w:rPr>
  </w:style>
  <w:style w:type="paragraph" w:styleId="aff5">
    <w:name w:val="macro"/>
    <w:link w:val="aff6"/>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aff6">
    <w:name w:val="متن ماکرو نویسه"/>
    <w:basedOn w:val="a2"/>
    <w:link w:val="aff5"/>
    <w:uiPriority w:val="99"/>
    <w:semiHidden/>
    <w:rsid w:val="000005E5"/>
    <w:rPr>
      <w:rFonts w:ascii="Consolas" w:hAnsi="Consolas"/>
      <w:sz w:val="22"/>
      <w:szCs w:val="20"/>
    </w:rPr>
  </w:style>
  <w:style w:type="paragraph" w:styleId="aff7">
    <w:name w:val="Plain Text"/>
    <w:basedOn w:val="a"/>
    <w:link w:val="aff8"/>
    <w:uiPriority w:val="99"/>
    <w:semiHidden/>
    <w:unhideWhenUsed/>
    <w:rsid w:val="000005E5"/>
    <w:pPr>
      <w:spacing w:line="240" w:lineRule="auto"/>
    </w:pPr>
    <w:rPr>
      <w:rFonts w:ascii="Consolas" w:hAnsi="Consolas"/>
      <w:sz w:val="22"/>
      <w:szCs w:val="21"/>
    </w:rPr>
  </w:style>
  <w:style w:type="character" w:customStyle="1" w:styleId="aff8">
    <w:name w:val="متن ساده نویسه"/>
    <w:basedOn w:val="a2"/>
    <w:link w:val="aff7"/>
    <w:uiPriority w:val="99"/>
    <w:semiHidden/>
    <w:rsid w:val="000005E5"/>
    <w:rPr>
      <w:rFonts w:ascii="Consolas" w:hAnsi="Consolas"/>
      <w:sz w:val="22"/>
      <w:szCs w:val="21"/>
    </w:rPr>
  </w:style>
  <w:style w:type="paragraph" w:styleId="aff9">
    <w:name w:val="Block Text"/>
    <w:basedOn w:val="a"/>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affa">
    <w:name w:val="Hyperlink"/>
    <w:basedOn w:val="a2"/>
    <w:uiPriority w:val="99"/>
    <w:unhideWhenUsed/>
    <w:rsid w:val="000005E5"/>
    <w:rPr>
      <w:color w:val="806000" w:themeColor="accent4" w:themeShade="80"/>
      <w:u w:val="single"/>
    </w:rPr>
  </w:style>
  <w:style w:type="character" w:styleId="affb">
    <w:name w:val="Placeholder Text"/>
    <w:basedOn w:val="a2"/>
    <w:uiPriority w:val="99"/>
    <w:semiHidden/>
    <w:rsid w:val="000005E5"/>
    <w:rPr>
      <w:color w:val="52565B" w:themeColor="text2" w:themeShade="BF"/>
    </w:rPr>
  </w:style>
  <w:style w:type="character" w:styleId="affc">
    <w:name w:val="Unresolved Mention"/>
    <w:basedOn w:val="a2"/>
    <w:uiPriority w:val="99"/>
    <w:semiHidden/>
    <w:unhideWhenUsed/>
    <w:rsid w:val="00B32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_rels/settings.xml.rels><?xml version="1.0" encoding="UTF-8" standalone="yes"?>
<Relationships xmlns="http://schemas.openxmlformats.org/package/2006/relationships"><Relationship Id="rId1" Type="http://schemas.openxmlformats.org/officeDocument/2006/relationships/attachedTemplate" Target="%7b5E4FC8B8-4786-CD4B-874C-473434E1D04F%7dtf02786994.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{5E4FC8B8-4786-CD4B-874C-473434E1D04F}tf02786994.dotx</Template>
  <TotalTime>0</TotalTime>
  <Pages>5</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Ajdady</dc:creator>
  <cp:keywords/>
  <dc:description/>
  <cp:lastModifiedBy>Omid Ajdady</cp:lastModifiedBy>
  <cp:revision>2</cp:revision>
  <dcterms:created xsi:type="dcterms:W3CDTF">2021-10-31T22:37:00Z</dcterms:created>
  <dcterms:modified xsi:type="dcterms:W3CDTF">2021-10-31T22:37:00Z</dcterms:modified>
</cp:coreProperties>
</file>